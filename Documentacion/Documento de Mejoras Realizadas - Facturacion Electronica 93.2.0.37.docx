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eastAsiaTheme="majorEastAsia" w:hAnsi="Segoe UI" w:cs="Segoe U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p w14:paraId="05772062" w14:textId="3BE3F7E1" w:rsidR="006919D5" w:rsidRPr="00F8134F" w:rsidRDefault="00525A14">
          <w:pPr>
            <w:pStyle w:val="Sinespaciado"/>
            <w:rPr>
              <w:rFonts w:ascii="Segoe UI" w:eastAsiaTheme="majorEastAsia" w:hAnsi="Segoe UI" w:cs="Segoe UI"/>
              <w:sz w:val="72"/>
              <w:szCs w:val="72"/>
            </w:rPr>
          </w:pPr>
          <w:r>
            <w:rPr>
              <w:noProof/>
            </w:rPr>
            <w:drawing>
              <wp:anchor distT="0" distB="0" distL="114300" distR="114300" simplePos="0" relativeHeight="251750400" behindDoc="0" locked="0" layoutInCell="1" allowOverlap="1" wp14:anchorId="483FA58E" wp14:editId="65CBCEB9">
                <wp:simplePos x="0" y="0"/>
                <wp:positionH relativeFrom="column">
                  <wp:posOffset>-340528</wp:posOffset>
                </wp:positionH>
                <wp:positionV relativeFrom="paragraph">
                  <wp:posOffset>-8567</wp:posOffset>
                </wp:positionV>
                <wp:extent cx="3984501" cy="1880559"/>
                <wp:effectExtent l="0" t="0" r="0" b="0"/>
                <wp:wrapNone/>
                <wp:docPr id="27" name="Imagen 27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Imagen 27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89483" cy="1882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09D25F2E" wp14:editId="5984B0A1">
                <wp:extent cx="3545205" cy="1673225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Imagen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45205" cy="167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263906">
            <w:rPr>
              <w:noProof/>
            </w:rPr>
            <w:drawing>
              <wp:anchor distT="0" distB="0" distL="114300" distR="114300" simplePos="0" relativeHeight="251749376" behindDoc="0" locked="0" layoutInCell="1" allowOverlap="1" wp14:anchorId="57208C81" wp14:editId="0383A129">
                <wp:simplePos x="0" y="0"/>
                <wp:positionH relativeFrom="page">
                  <wp:align>right</wp:align>
                </wp:positionH>
                <wp:positionV relativeFrom="paragraph">
                  <wp:posOffset>-974725</wp:posOffset>
                </wp:positionV>
                <wp:extent cx="7760895" cy="4364966"/>
                <wp:effectExtent l="0" t="0" r="0" b="0"/>
                <wp:wrapNone/>
                <wp:docPr id="17" name="Imagen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60895" cy="4364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4621FD88" w14:textId="2EF26452" w:rsidR="006919D5" w:rsidRPr="00F8134F" w:rsidRDefault="006919D5">
          <w:pPr>
            <w:pStyle w:val="Sinespaciado"/>
            <w:rPr>
              <w:rFonts w:ascii="Segoe UI" w:eastAsiaTheme="majorEastAsia" w:hAnsi="Segoe UI" w:cs="Segoe UI"/>
              <w:sz w:val="72"/>
              <w:szCs w:val="72"/>
            </w:rPr>
          </w:pPr>
        </w:p>
        <w:p w14:paraId="21083183" w14:textId="68B0947E" w:rsidR="000D783C" w:rsidRPr="00F8134F" w:rsidRDefault="000D783C">
          <w:pPr>
            <w:pStyle w:val="Sinespaciado"/>
            <w:rPr>
              <w:rFonts w:ascii="Segoe UI" w:eastAsiaTheme="majorEastAsia" w:hAnsi="Segoe UI" w:cs="Segoe UI"/>
              <w:sz w:val="72"/>
              <w:szCs w:val="72"/>
            </w:rPr>
          </w:pPr>
        </w:p>
        <w:p w14:paraId="52601FAB" w14:textId="784B390A" w:rsidR="000D783C" w:rsidRPr="00F8134F" w:rsidRDefault="000D783C">
          <w:pPr>
            <w:pStyle w:val="Sinespaciado"/>
            <w:rPr>
              <w:rFonts w:ascii="Segoe UI" w:eastAsiaTheme="majorEastAsia" w:hAnsi="Segoe UI" w:cs="Segoe UI"/>
              <w:sz w:val="72"/>
              <w:szCs w:val="72"/>
            </w:rPr>
          </w:pPr>
        </w:p>
        <w:p w14:paraId="4CABBBFC" w14:textId="201E08B2" w:rsidR="000D783C" w:rsidRPr="00F8134F" w:rsidRDefault="000D783C">
          <w:pPr>
            <w:pStyle w:val="Sinespaciado"/>
            <w:rPr>
              <w:rFonts w:ascii="Segoe UI" w:eastAsiaTheme="majorEastAsia" w:hAnsi="Segoe UI" w:cs="Segoe UI"/>
              <w:sz w:val="72"/>
              <w:szCs w:val="72"/>
            </w:rPr>
          </w:pPr>
        </w:p>
        <w:p w14:paraId="73579CB8" w14:textId="02CE356B" w:rsidR="00D06E99" w:rsidRPr="00F8134F" w:rsidRDefault="00D06E99">
          <w:pPr>
            <w:pStyle w:val="Sinespaciado"/>
            <w:rPr>
              <w:rFonts w:ascii="Segoe UI" w:eastAsiaTheme="majorEastAsia" w:hAnsi="Segoe UI" w:cs="Segoe UI"/>
              <w:sz w:val="72"/>
              <w:szCs w:val="72"/>
            </w:rPr>
          </w:pPr>
        </w:p>
        <w:p w14:paraId="421F81A8" w14:textId="4DBDED9C" w:rsidR="00B06ADB" w:rsidRPr="00F8134F" w:rsidRDefault="00B06ADB" w:rsidP="00B06ADB">
          <w:pPr>
            <w:pStyle w:val="Sinespaciado"/>
            <w:rPr>
              <w:rFonts w:ascii="Segoe UI" w:hAnsi="Segoe UI" w:cs="Segoe UI"/>
            </w:rPr>
          </w:pPr>
        </w:p>
        <w:p w14:paraId="0A5162E0" w14:textId="5FB64788" w:rsidR="00B06ADB" w:rsidRPr="00D87B6F" w:rsidRDefault="00B06ADB" w:rsidP="00B06ADB">
          <w:pPr>
            <w:pStyle w:val="Sinespaciado"/>
            <w:rPr>
              <w:rFonts w:ascii="Segoe UI" w:hAnsi="Segoe UI" w:cs="Segoe UI"/>
            </w:rPr>
          </w:pPr>
        </w:p>
        <w:sdt>
          <w:sdtPr>
            <w:rPr>
              <w:rFonts w:ascii="Segoe UI" w:eastAsiaTheme="majorEastAsia" w:hAnsi="Segoe UI" w:cs="Segoe UI"/>
              <w:b/>
              <w:bCs/>
              <w:sz w:val="40"/>
              <w:szCs w:val="40"/>
            </w:rPr>
            <w:alias w:val="Título"/>
            <w:id w:val="-290821678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64EDA06" w14:textId="492E2643" w:rsidR="00132BBE" w:rsidRPr="00D87B6F" w:rsidRDefault="00560E0D" w:rsidP="004C33B8">
              <w:pPr>
                <w:pStyle w:val="Sinespaciado"/>
                <w:ind w:left="-567"/>
                <w:rPr>
                  <w:rFonts w:ascii="Segoe UI" w:eastAsiaTheme="majorEastAsia" w:hAnsi="Segoe UI" w:cs="Segoe UI"/>
                  <w:b/>
                  <w:bCs/>
                  <w:sz w:val="56"/>
                  <w:szCs w:val="56"/>
                </w:rPr>
              </w:pPr>
              <w:r>
                <w:rPr>
                  <w:rFonts w:ascii="Segoe UI" w:eastAsiaTheme="majorEastAsia" w:hAnsi="Segoe UI" w:cs="Segoe UI"/>
                  <w:b/>
                  <w:bCs/>
                  <w:sz w:val="40"/>
                  <w:szCs w:val="40"/>
                </w:rPr>
                <w:t xml:space="preserve">Mejoras Liberadas </w:t>
              </w:r>
              <w:proofErr w:type="spellStart"/>
              <w:r w:rsidR="00263906">
                <w:rPr>
                  <w:rFonts w:ascii="Segoe UI" w:eastAsiaTheme="majorEastAsia" w:hAnsi="Segoe UI" w:cs="Segoe UI"/>
                  <w:b/>
                  <w:bCs/>
                  <w:sz w:val="40"/>
                  <w:szCs w:val="40"/>
                </w:rPr>
                <w:t>Ecommerce</w:t>
              </w:r>
              <w:proofErr w:type="spellEnd"/>
            </w:p>
          </w:sdtContent>
        </w:sdt>
        <w:p w14:paraId="2676A151" w14:textId="5DA84FE3" w:rsidR="00B06ADB" w:rsidRPr="00F8134F" w:rsidRDefault="004C33B8" w:rsidP="00B06ADB">
          <w:pPr>
            <w:pStyle w:val="Sinespaciado"/>
            <w:rPr>
              <w:rFonts w:ascii="Segoe UI" w:hAnsi="Segoe UI" w:cs="Segoe UI"/>
            </w:rPr>
          </w:pPr>
          <w:r w:rsidRPr="00F8134F">
            <w:rPr>
              <w:rFonts w:ascii="Segoe UI" w:hAnsi="Segoe UI" w:cs="Segoe UI"/>
              <w:noProof/>
            </w:rPr>
            <mc:AlternateContent>
              <mc:Choice Requires="wps">
                <w:drawing>
                  <wp:anchor distT="45720" distB="45720" distL="114300" distR="114300" simplePos="0" relativeHeight="251731968" behindDoc="0" locked="0" layoutInCell="1" allowOverlap="1" wp14:anchorId="6A4ED70A" wp14:editId="2DD9ADA5">
                    <wp:simplePos x="0" y="0"/>
                    <wp:positionH relativeFrom="column">
                      <wp:posOffset>-349250</wp:posOffset>
                    </wp:positionH>
                    <wp:positionV relativeFrom="paragraph">
                      <wp:posOffset>52705</wp:posOffset>
                    </wp:positionV>
                    <wp:extent cx="3139440" cy="15697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39440" cy="15697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07CF3F" w14:textId="401D0A8D" w:rsidR="000309E5" w:rsidRPr="004C33B8" w:rsidRDefault="004C33B8" w:rsidP="000309E5">
                                <w:pPr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4C33B8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Febrero </w:t>
                                </w:r>
                                <w:r w:rsidR="00263906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2023</w:t>
                                </w:r>
                                <w:r w:rsidR="006A0018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– v 3</w:t>
                                </w:r>
                                <w:r w:rsidR="000337BB"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.23.1.12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4ED70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-27.5pt;margin-top:4.15pt;width:247.2pt;height:123.6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" filled="f" stroked="f">
                    <v:textbox>
                      <w:txbxContent>
                        <w:p w14:paraId="3807CF3F" w14:textId="401D0A8D" w:rsidR="000309E5" w:rsidRPr="004C33B8" w:rsidRDefault="004C33B8" w:rsidP="000309E5">
                          <w:pPr>
                            <w:rPr>
                              <w:rFonts w:ascii="Segoe UI" w:hAnsi="Segoe UI" w:cs="Segoe U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C33B8">
                            <w:rPr>
                              <w:rFonts w:ascii="Segoe UI" w:hAnsi="Segoe UI" w:cs="Segoe UI"/>
                              <w:b/>
                              <w:bCs/>
                              <w:sz w:val="28"/>
                              <w:szCs w:val="28"/>
                            </w:rPr>
                            <w:t xml:space="preserve">Febrero </w:t>
                          </w:r>
                          <w:r w:rsidR="00263906">
                            <w:rPr>
                              <w:rFonts w:ascii="Segoe UI" w:hAnsi="Segoe UI" w:cs="Segoe UI"/>
                              <w:b/>
                              <w:bCs/>
                              <w:sz w:val="28"/>
                              <w:szCs w:val="28"/>
                            </w:rPr>
                            <w:t>2023</w:t>
                          </w:r>
                          <w:r w:rsidR="006A0018">
                            <w:rPr>
                              <w:rFonts w:ascii="Segoe UI" w:hAnsi="Segoe UI" w:cs="Segoe UI"/>
                              <w:b/>
                              <w:bCs/>
                              <w:sz w:val="28"/>
                              <w:szCs w:val="28"/>
                            </w:rPr>
                            <w:t xml:space="preserve"> – v 3</w:t>
                          </w:r>
                          <w:r w:rsidR="000337BB">
                            <w:rPr>
                              <w:rFonts w:ascii="Segoe UI" w:hAnsi="Segoe UI" w:cs="Segoe UI"/>
                              <w:b/>
                              <w:bCs/>
                              <w:sz w:val="28"/>
                              <w:szCs w:val="28"/>
                            </w:rPr>
                            <w:t>.23.1.12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0E056809" w14:textId="463FA7EB" w:rsidR="00B06ADB" w:rsidRPr="00F8134F" w:rsidRDefault="00B06ADB" w:rsidP="00B06ADB">
          <w:pPr>
            <w:pStyle w:val="Sinespaciado"/>
            <w:rPr>
              <w:rFonts w:ascii="Segoe UI" w:hAnsi="Segoe UI" w:cs="Segoe UI"/>
            </w:rPr>
          </w:pPr>
        </w:p>
        <w:p w14:paraId="1EE4201C" w14:textId="4F3F6A13" w:rsidR="00B06ADB" w:rsidRPr="00F8134F" w:rsidRDefault="00B06ADB" w:rsidP="00B06ADB">
          <w:pPr>
            <w:pStyle w:val="Sinespaciado"/>
            <w:rPr>
              <w:rFonts w:ascii="Segoe UI" w:hAnsi="Segoe UI" w:cs="Segoe UI"/>
            </w:rPr>
          </w:pPr>
        </w:p>
        <w:p w14:paraId="026267AF" w14:textId="14305D8F" w:rsidR="00B06ADB" w:rsidRPr="00F8134F" w:rsidRDefault="00B06ADB" w:rsidP="00B06ADB">
          <w:pPr>
            <w:pStyle w:val="Sinespaciado"/>
            <w:rPr>
              <w:rFonts w:ascii="Segoe UI" w:hAnsi="Segoe UI" w:cs="Segoe UI"/>
            </w:rPr>
          </w:pPr>
        </w:p>
        <w:p w14:paraId="08B3C697" w14:textId="60E57F99" w:rsidR="004C33B8" w:rsidRPr="00D87B6F" w:rsidRDefault="004C33B8" w:rsidP="004C33B8">
          <w:pPr>
            <w:pStyle w:val="Sinespaciado"/>
            <w:ind w:left="-567"/>
            <w:rPr>
              <w:rFonts w:ascii="Segoe UI" w:eastAsiaTheme="majorEastAsia" w:hAnsi="Segoe UI" w:cs="Segoe UI"/>
              <w:b/>
              <w:bCs/>
              <w:sz w:val="40"/>
              <w:szCs w:val="40"/>
            </w:rPr>
          </w:pPr>
        </w:p>
        <w:p w14:paraId="1E8202E5" w14:textId="5BDC744F" w:rsidR="00B06ADB" w:rsidRDefault="00B06ADB" w:rsidP="00B06ADB">
          <w:pPr>
            <w:pStyle w:val="Sinespaciado"/>
            <w:rPr>
              <w:rFonts w:ascii="Segoe UI" w:hAnsi="Segoe UI" w:cs="Segoe UI"/>
            </w:rPr>
          </w:pPr>
        </w:p>
        <w:p w14:paraId="240E6E9E" w14:textId="65B94D08" w:rsidR="00560E0D" w:rsidRDefault="00560E0D" w:rsidP="00B06ADB">
          <w:pPr>
            <w:pStyle w:val="Sinespaciado"/>
            <w:rPr>
              <w:rFonts w:ascii="Segoe UI" w:hAnsi="Segoe UI" w:cs="Segoe UI"/>
            </w:rPr>
          </w:pPr>
        </w:p>
        <w:p w14:paraId="69FDA956" w14:textId="036F9FB8" w:rsidR="00560E0D" w:rsidRDefault="00560E0D" w:rsidP="00B06ADB">
          <w:pPr>
            <w:pStyle w:val="Sinespaciado"/>
            <w:rPr>
              <w:rFonts w:ascii="Segoe UI" w:hAnsi="Segoe UI" w:cs="Segoe UI"/>
            </w:rPr>
          </w:pPr>
        </w:p>
        <w:p w14:paraId="5F3499F3" w14:textId="4B7125FA" w:rsidR="00560E0D" w:rsidRDefault="00560E0D" w:rsidP="00B06ADB">
          <w:pPr>
            <w:pStyle w:val="Sinespaciado"/>
            <w:rPr>
              <w:rFonts w:ascii="Segoe UI" w:hAnsi="Segoe UI" w:cs="Segoe UI"/>
            </w:rPr>
          </w:pPr>
        </w:p>
        <w:p w14:paraId="086164CC" w14:textId="783E2CCB" w:rsidR="00560E0D" w:rsidRPr="00F8134F" w:rsidRDefault="00560E0D" w:rsidP="00B06ADB">
          <w:pPr>
            <w:pStyle w:val="Sinespaciado"/>
            <w:rPr>
              <w:rFonts w:ascii="Segoe UI" w:hAnsi="Segoe UI" w:cs="Segoe UI"/>
            </w:rPr>
          </w:pPr>
        </w:p>
        <w:p w14:paraId="647B9B0D" w14:textId="4CC3F4BA" w:rsidR="00B06ADB" w:rsidRPr="00F8134F" w:rsidRDefault="00B06ADB" w:rsidP="00B06ADB">
          <w:pPr>
            <w:pStyle w:val="Sinespaciado"/>
            <w:rPr>
              <w:rFonts w:ascii="Segoe UI" w:hAnsi="Segoe UI" w:cs="Segoe UI"/>
            </w:rPr>
          </w:pPr>
        </w:p>
        <w:p w14:paraId="7281B8B7" w14:textId="5FA5B963" w:rsidR="00B06ADB" w:rsidRPr="00F8134F" w:rsidRDefault="00B06ADB" w:rsidP="00B06ADB">
          <w:pPr>
            <w:pStyle w:val="Sinespaciado"/>
            <w:rPr>
              <w:rFonts w:ascii="Segoe UI" w:eastAsiaTheme="majorEastAsia" w:hAnsi="Segoe UI" w:cs="Segoe UI"/>
              <w:noProof/>
              <w:lang w:val="es-CL" w:eastAsia="es-CL"/>
            </w:rPr>
          </w:pPr>
        </w:p>
        <w:p w14:paraId="25259DBE" w14:textId="7A798C4E" w:rsidR="00BC5404" w:rsidRPr="00B97B1D" w:rsidRDefault="00BC5404" w:rsidP="00BE52BC">
          <w:pPr>
            <w:pStyle w:val="PSI-Comentario"/>
          </w:pPr>
        </w:p>
        <w:p w14:paraId="066C412D" w14:textId="77777777" w:rsidR="00560E0D" w:rsidRDefault="00560E0D" w:rsidP="00E349E0">
          <w:pPr>
            <w:rPr>
              <w:rFonts w:ascii="Segoe UI" w:hAnsi="Segoe UI" w:cs="Segoe UI"/>
              <w:sz w:val="40"/>
              <w:szCs w:val="40"/>
            </w:rPr>
          </w:pPr>
        </w:p>
        <w:p w14:paraId="59439739" w14:textId="58E28DF1" w:rsidR="00E00E5A" w:rsidRPr="00F8134F" w:rsidRDefault="00854D12" w:rsidP="00E349E0">
          <w:pPr>
            <w:rPr>
              <w:rFonts w:ascii="Segoe UI" w:hAnsi="Segoe UI" w:cs="Segoe UI"/>
              <w:color w:val="223E4A"/>
              <w:sz w:val="48"/>
              <w:szCs w:val="48"/>
            </w:rPr>
          </w:pPr>
          <w:r w:rsidRPr="00F8134F">
            <w:rPr>
              <w:rFonts w:ascii="Segoe UI" w:hAnsi="Segoe UI" w:cs="Segoe UI"/>
              <w:sz w:val="40"/>
              <w:szCs w:val="40"/>
            </w:rPr>
            <w:t>Información</w:t>
          </w:r>
          <w:r w:rsidR="002B32EA" w:rsidRPr="00F8134F">
            <w:rPr>
              <w:rFonts w:ascii="Segoe UI" w:hAnsi="Segoe UI" w:cs="Segoe UI"/>
              <w:sz w:val="40"/>
              <w:szCs w:val="40"/>
            </w:rPr>
            <w:t xml:space="preserve"> </w:t>
          </w:r>
          <w:r w:rsidR="00A50D28" w:rsidRPr="00F8134F">
            <w:rPr>
              <w:rFonts w:ascii="Segoe UI" w:hAnsi="Segoe UI" w:cs="Segoe UI"/>
              <w:sz w:val="40"/>
              <w:szCs w:val="40"/>
            </w:rPr>
            <w:t xml:space="preserve">y control de versión </w:t>
          </w:r>
          <w:r w:rsidRPr="00F8134F">
            <w:rPr>
              <w:rFonts w:ascii="Segoe UI" w:hAnsi="Segoe UI" w:cs="Segoe UI"/>
              <w:sz w:val="40"/>
              <w:szCs w:val="40"/>
            </w:rPr>
            <w:t>del documento</w:t>
          </w:r>
        </w:p>
        <w:p w14:paraId="4B62C319" w14:textId="637669E6" w:rsidR="002E4643" w:rsidRPr="00F8134F" w:rsidRDefault="002E4643" w:rsidP="002E4643">
          <w:pPr>
            <w:rPr>
              <w:rFonts w:ascii="Segoe UI" w:hAnsi="Segoe UI" w:cs="Segoe UI"/>
            </w:rPr>
          </w:pPr>
        </w:p>
        <w:tbl>
          <w:tblPr>
            <w:tblStyle w:val="Tablaconcuadrcula4-nfasis1"/>
            <w:tblW w:w="9990" w:type="dxa"/>
            <w:tblLayout w:type="fixed"/>
            <w:tblLook w:val="04A0" w:firstRow="1" w:lastRow="0" w:firstColumn="1" w:lastColumn="0" w:noHBand="0" w:noVBand="1"/>
          </w:tblPr>
          <w:tblGrid>
            <w:gridCol w:w="2002"/>
            <w:gridCol w:w="2175"/>
            <w:gridCol w:w="3023"/>
            <w:gridCol w:w="2790"/>
          </w:tblGrid>
          <w:tr w:rsidR="0091383A" w:rsidRPr="00D87B6F" w14:paraId="22B5EE18" w14:textId="554376F0" w:rsidTr="00CC46F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1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2" w:type="dxa"/>
                <w:shd w:val="clear" w:color="auto" w:fill="1F497D" w:themeFill="text2"/>
              </w:tcPr>
              <w:p w14:paraId="2EA52587" w14:textId="42CBF873" w:rsidR="0091383A" w:rsidRPr="00B97B1D" w:rsidRDefault="0091383A" w:rsidP="00BE52BC">
                <w:pPr>
                  <w:pStyle w:val="PSI-Comentario"/>
                </w:pPr>
                <w:r w:rsidRPr="00B97B1D">
                  <w:t>Versión</w:t>
                </w:r>
              </w:p>
            </w:tc>
            <w:tc>
              <w:tcPr>
                <w:tcW w:w="2175" w:type="dxa"/>
                <w:shd w:val="clear" w:color="auto" w:fill="1F497D" w:themeFill="text2"/>
              </w:tcPr>
              <w:p w14:paraId="109D77A6" w14:textId="2556E9E8" w:rsidR="0091383A" w:rsidRPr="00B97B1D" w:rsidRDefault="0091383A" w:rsidP="00BE52BC">
                <w:pPr>
                  <w:pStyle w:val="PSI-Comentari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B97B1D">
                  <w:t>Fecha</w:t>
                </w:r>
              </w:p>
            </w:tc>
            <w:tc>
              <w:tcPr>
                <w:tcW w:w="3023" w:type="dxa"/>
                <w:shd w:val="clear" w:color="auto" w:fill="1F497D" w:themeFill="text2"/>
              </w:tcPr>
              <w:p w14:paraId="3DAA8A96" w14:textId="52A4DDA6" w:rsidR="0091383A" w:rsidRPr="00B97B1D" w:rsidRDefault="0091383A" w:rsidP="00BE52BC">
                <w:pPr>
                  <w:pStyle w:val="PSI-Comentari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B97B1D">
                  <w:t>Autor</w:t>
                </w:r>
              </w:p>
            </w:tc>
            <w:tc>
              <w:tcPr>
                <w:tcW w:w="2790" w:type="dxa"/>
                <w:shd w:val="clear" w:color="auto" w:fill="1F497D" w:themeFill="text2"/>
              </w:tcPr>
              <w:p w14:paraId="445AA771" w14:textId="72548F06" w:rsidR="0091383A" w:rsidRPr="00B97B1D" w:rsidRDefault="0091383A" w:rsidP="00BE52BC">
                <w:pPr>
                  <w:pStyle w:val="PSI-Comentario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B97B1D">
                  <w:t>Cargo</w:t>
                </w:r>
              </w:p>
            </w:tc>
          </w:tr>
          <w:tr w:rsidR="0091383A" w:rsidRPr="00D87B6F" w14:paraId="15001DF9" w14:textId="068EDE14" w:rsidTr="0091383A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5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2" w:type="dxa"/>
                <w:shd w:val="clear" w:color="auto" w:fill="FFFFFF" w:themeFill="background1"/>
              </w:tcPr>
              <w:p w14:paraId="387BE27D" w14:textId="6F9DE747" w:rsidR="0091383A" w:rsidRPr="00B97B1D" w:rsidRDefault="007F1996" w:rsidP="00BE52BC">
                <w:pPr>
                  <w:pStyle w:val="PSI-Comentario"/>
                  <w:rPr>
                    <w:b w:val="0"/>
                    <w:bCs w:val="0"/>
                  </w:rPr>
                </w:pPr>
                <w:r w:rsidRPr="00B97B1D">
                  <w:t>3.</w:t>
                </w:r>
                <w:r w:rsidR="00CC46F2" w:rsidRPr="00B97B1D">
                  <w:t>2</w:t>
                </w:r>
                <w:r w:rsidR="00BE52BC">
                  <w:t>3</w:t>
                </w:r>
                <w:r w:rsidR="00CC46F2" w:rsidRPr="00B97B1D">
                  <w:t>.</w:t>
                </w:r>
                <w:r w:rsidR="00BE52BC">
                  <w:t>1.12</w:t>
                </w:r>
              </w:p>
            </w:tc>
            <w:tc>
              <w:tcPr>
                <w:tcW w:w="2175" w:type="dxa"/>
                <w:shd w:val="clear" w:color="auto" w:fill="FFFFFF" w:themeFill="background1"/>
              </w:tcPr>
              <w:p w14:paraId="03ACB21A" w14:textId="38EDC262" w:rsidR="0091383A" w:rsidRPr="00B97B1D" w:rsidRDefault="00BE52BC" w:rsidP="00BE52BC">
                <w:pPr>
                  <w:pStyle w:val="PSI-Comentari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17</w:t>
                </w:r>
                <w:r w:rsidR="00777235" w:rsidRPr="00B97B1D">
                  <w:t>-</w:t>
                </w:r>
                <w:r>
                  <w:t>01</w:t>
                </w:r>
                <w:r w:rsidR="00777235" w:rsidRPr="00B97B1D">
                  <w:t>-202</w:t>
                </w:r>
                <w:r>
                  <w:t>3</w:t>
                </w:r>
              </w:p>
            </w:tc>
            <w:tc>
              <w:tcPr>
                <w:tcW w:w="3023" w:type="dxa"/>
                <w:shd w:val="clear" w:color="auto" w:fill="FFFFFF" w:themeFill="background1"/>
              </w:tcPr>
              <w:p w14:paraId="7BCE07F7" w14:textId="08A0305B" w:rsidR="0091383A" w:rsidRPr="00B97B1D" w:rsidRDefault="00BE52BC" w:rsidP="00BE52BC">
                <w:pPr>
                  <w:pStyle w:val="PSI-Comentari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>
                  <w:t>Marlon Gonzalez</w:t>
                </w:r>
              </w:p>
            </w:tc>
            <w:tc>
              <w:tcPr>
                <w:tcW w:w="2790" w:type="dxa"/>
                <w:shd w:val="clear" w:color="auto" w:fill="FFFFFF" w:themeFill="background1"/>
              </w:tcPr>
              <w:p w14:paraId="11346E7F" w14:textId="2F86A72B" w:rsidR="0091383A" w:rsidRPr="00B97B1D" w:rsidRDefault="0091383A" w:rsidP="00BE52BC">
                <w:pPr>
                  <w:pStyle w:val="PSI-Comentari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</w:p>
            </w:tc>
          </w:tr>
        </w:tbl>
        <w:p w14:paraId="14A55D6F" w14:textId="7EF58D10" w:rsidR="000530F8" w:rsidRPr="00F8134F" w:rsidRDefault="000530F8" w:rsidP="000530F8">
          <w:pPr>
            <w:pStyle w:val="Ttulo1"/>
            <w:ind w:left="0" w:firstLine="0"/>
            <w:jc w:val="both"/>
            <w:rPr>
              <w:rFonts w:ascii="Segoe UI" w:eastAsiaTheme="minorHAnsi" w:hAnsi="Segoe UI" w:cs="Segoe UI"/>
              <w:color w:val="223E4A"/>
              <w:sz w:val="48"/>
              <w:szCs w:val="48"/>
            </w:rPr>
          </w:pPr>
        </w:p>
        <w:p w14:paraId="0CB691D3" w14:textId="3E88FECE" w:rsidR="00C40650" w:rsidRPr="00F8134F" w:rsidRDefault="000530F8" w:rsidP="000530F8">
          <w:pPr>
            <w:rPr>
              <w:rFonts w:ascii="Segoe UI" w:hAnsi="Segoe UI" w:cs="Segoe UI"/>
              <w:b/>
              <w:bCs/>
              <w:color w:val="223E4A"/>
              <w:sz w:val="48"/>
              <w:szCs w:val="48"/>
            </w:rPr>
          </w:pPr>
          <w:r w:rsidRPr="00F8134F">
            <w:rPr>
              <w:rFonts w:ascii="Segoe UI" w:hAnsi="Segoe UI" w:cs="Segoe UI"/>
              <w:color w:val="223E4A"/>
              <w:sz w:val="48"/>
              <w:szCs w:val="48"/>
            </w:rPr>
            <w:br w:type="page"/>
          </w:r>
        </w:p>
      </w:sdtContent>
    </w:sdt>
    <w:p w14:paraId="39004AA2" w14:textId="72D6407E" w:rsidR="001072B2" w:rsidRPr="00F8134F" w:rsidRDefault="00A268C2" w:rsidP="00A268C2">
      <w:pPr>
        <w:spacing w:before="0"/>
        <w:ind w:left="0" w:firstLine="0"/>
        <w:rPr>
          <w:rFonts w:ascii="Segoe UI" w:hAnsi="Segoe UI" w:cs="Segoe UI"/>
          <w:b/>
          <w:bCs/>
        </w:rPr>
      </w:pPr>
      <w:r w:rsidRPr="00F8134F">
        <w:rPr>
          <w:rFonts w:ascii="Segoe UI" w:hAnsi="Segoe UI" w:cs="Segoe UI"/>
          <w:b/>
          <w:bCs/>
        </w:rPr>
        <w:lastRenderedPageBreak/>
        <w:t>Introducción</w:t>
      </w:r>
    </w:p>
    <w:p w14:paraId="02834264" w14:textId="77777777" w:rsidR="00A268C2" w:rsidRPr="00F8134F" w:rsidRDefault="00A268C2" w:rsidP="00A268C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Segoe UI" w:hAnsi="Segoe UI" w:cs="Segoe UI"/>
          <w:sz w:val="20"/>
          <w:szCs w:val="20"/>
          <w:lang w:val="es-CO"/>
        </w:rPr>
      </w:pPr>
    </w:p>
    <w:p w14:paraId="26F860B8" w14:textId="089D424F" w:rsidR="001072B2" w:rsidRDefault="00A268C2" w:rsidP="00A268C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Segoe UI" w:hAnsi="Segoe UI" w:cs="Segoe UI"/>
          <w:b/>
          <w:bCs/>
          <w:sz w:val="20"/>
          <w:szCs w:val="20"/>
          <w:lang w:val="es-CO"/>
        </w:rPr>
      </w:pPr>
      <w:r w:rsidRPr="00F8134F">
        <w:rPr>
          <w:rFonts w:ascii="Segoe UI" w:hAnsi="Segoe UI" w:cs="Segoe UI"/>
          <w:sz w:val="20"/>
          <w:szCs w:val="20"/>
          <w:lang w:val="es-CO"/>
        </w:rPr>
        <w:t xml:space="preserve">Este documento describe brevemente las principales mejoras y modificaciones funcionales implementadas en </w:t>
      </w:r>
      <w:proofErr w:type="spellStart"/>
      <w:r w:rsidR="00BE52BC">
        <w:rPr>
          <w:rFonts w:ascii="Segoe UI" w:hAnsi="Segoe UI" w:cs="Segoe UI"/>
          <w:b/>
          <w:bCs/>
          <w:sz w:val="20"/>
          <w:szCs w:val="20"/>
          <w:lang w:val="es-CO"/>
        </w:rPr>
        <w:t>Ecommerce</w:t>
      </w:r>
      <w:proofErr w:type="spellEnd"/>
      <w:r w:rsidRPr="00F8134F">
        <w:rPr>
          <w:rFonts w:ascii="Segoe UI" w:hAnsi="Segoe UI" w:cs="Segoe UI"/>
          <w:b/>
          <w:bCs/>
          <w:sz w:val="20"/>
          <w:szCs w:val="20"/>
          <w:lang w:val="es-CO"/>
        </w:rPr>
        <w:t>.</w:t>
      </w:r>
    </w:p>
    <w:p w14:paraId="0490B00B" w14:textId="77777777" w:rsidR="00350D5D" w:rsidRPr="00F8134F" w:rsidRDefault="00350D5D" w:rsidP="00350D5D">
      <w:pPr>
        <w:spacing w:before="0"/>
        <w:ind w:left="0" w:firstLine="0"/>
        <w:rPr>
          <w:rFonts w:ascii="Segoe UI" w:hAnsi="Segoe UI" w:cs="Segoe UI"/>
          <w:b/>
          <w:bCs/>
          <w:i/>
          <w:iCs/>
        </w:rPr>
      </w:pPr>
    </w:p>
    <w:p w14:paraId="3DBE4C3F" w14:textId="77777777" w:rsidR="00350D5D" w:rsidRPr="00F8134F" w:rsidRDefault="00350D5D" w:rsidP="00350D5D">
      <w:pPr>
        <w:spacing w:before="0"/>
        <w:ind w:left="0" w:firstLine="0"/>
        <w:rPr>
          <w:rFonts w:ascii="Segoe UI" w:hAnsi="Segoe UI" w:cs="Segoe UI"/>
        </w:rPr>
      </w:pPr>
      <w:r w:rsidRPr="00F8134F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90DCA77" wp14:editId="511D1A36">
                <wp:simplePos x="0" y="0"/>
                <wp:positionH relativeFrom="margin">
                  <wp:posOffset>14605</wp:posOffset>
                </wp:positionH>
                <wp:positionV relativeFrom="paragraph">
                  <wp:posOffset>6985</wp:posOffset>
                </wp:positionV>
                <wp:extent cx="6265545" cy="262255"/>
                <wp:effectExtent l="0" t="0" r="20955" b="2349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5545" cy="26225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56F88" w14:textId="1D3DBDED" w:rsidR="00350D5D" w:rsidRPr="00C26453" w:rsidRDefault="00350D5D" w:rsidP="00350D5D">
                            <w:pPr>
                              <w:spacing w:before="0"/>
                              <w:ind w:left="0"/>
                              <w:rPr>
                                <w:lang w:val="es-CO"/>
                              </w:rPr>
                            </w:pPr>
                            <w:r w:rsidRPr="00C26453">
                              <w:rPr>
                                <w:lang w:val="es-CO"/>
                              </w:rPr>
                              <w:t xml:space="preserve">S      </w:t>
                            </w:r>
                            <w:proofErr w:type="spellStart"/>
                            <w:r w:rsidRPr="00C26453">
                              <w:rPr>
                                <w:lang w:val="es-CO"/>
                              </w:rPr>
                              <w:t>Version</w:t>
                            </w:r>
                            <w:proofErr w:type="spellEnd"/>
                            <w:r w:rsidRPr="00C26453">
                              <w:rPr>
                                <w:lang w:val="es-CO"/>
                              </w:rPr>
                              <w:t xml:space="preserve"> </w:t>
                            </w:r>
                            <w:r w:rsidR="00BE52BC">
                              <w:rPr>
                                <w:lang w:val="es-CO"/>
                              </w:rPr>
                              <w:t>3.23.1.12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DCA77" id="Rectángulo 8" o:spid="_x0000_s1027" style="position:absolute;margin-left:1.15pt;margin-top:.55pt;width:493.35pt;height:20.6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" fillcolor="#17365d [2415]" strokecolor="#243f60 [1604]" strokeweight="2pt">
                <v:textbox>
                  <w:txbxContent>
                    <w:p w14:paraId="0A456F88" w14:textId="1D3DBDED" w:rsidR="00350D5D" w:rsidRPr="00C26453" w:rsidRDefault="00350D5D" w:rsidP="00350D5D">
                      <w:pPr>
                        <w:spacing w:before="0"/>
                        <w:ind w:left="0"/>
                        <w:rPr>
                          <w:lang w:val="es-CO"/>
                        </w:rPr>
                      </w:pPr>
                      <w:r w:rsidRPr="00C26453">
                        <w:rPr>
                          <w:lang w:val="es-CO"/>
                        </w:rPr>
                        <w:t xml:space="preserve">S      </w:t>
                      </w:r>
                      <w:proofErr w:type="spellStart"/>
                      <w:r w:rsidRPr="00C26453">
                        <w:rPr>
                          <w:lang w:val="es-CO"/>
                        </w:rPr>
                        <w:t>Version</w:t>
                      </w:r>
                      <w:proofErr w:type="spellEnd"/>
                      <w:r w:rsidRPr="00C26453">
                        <w:rPr>
                          <w:lang w:val="es-CO"/>
                        </w:rPr>
                        <w:t xml:space="preserve"> </w:t>
                      </w:r>
                      <w:r w:rsidR="00BE52BC">
                        <w:rPr>
                          <w:lang w:val="es-CO"/>
                        </w:rPr>
                        <w:t>3.23.1.12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8134F">
        <w:rPr>
          <w:rFonts w:ascii="Segoe UI" w:hAnsi="Segoe UI" w:cs="Segoe UI"/>
        </w:rPr>
        <w:t xml:space="preserve"> </w:t>
      </w:r>
    </w:p>
    <w:p w14:paraId="487FD3D8" w14:textId="60043878" w:rsidR="00350D5D" w:rsidRPr="00F8134F" w:rsidRDefault="00C90720" w:rsidP="00350D5D">
      <w:pPr>
        <w:ind w:left="0" w:firstLine="0"/>
        <w:jc w:val="both"/>
        <w:rPr>
          <w:rFonts w:ascii="Segoe UI" w:hAnsi="Segoe UI" w:cs="Segoe UI"/>
          <w:b/>
          <w:bCs/>
          <w:sz w:val="20"/>
          <w:szCs w:val="20"/>
          <w:u w:val="single"/>
          <w:lang w:val="es-CO"/>
        </w:rPr>
      </w:pPr>
      <w:r>
        <w:rPr>
          <w:rFonts w:ascii="Segoe UI" w:hAnsi="Segoe UI" w:cs="Segoe UI"/>
          <w:b/>
          <w:bCs/>
          <w:sz w:val="20"/>
          <w:szCs w:val="20"/>
          <w:u w:val="single"/>
          <w:lang w:val="es-CO"/>
        </w:rPr>
        <w:t>Estado de correos</w:t>
      </w:r>
    </w:p>
    <w:p w14:paraId="6A1B11BB" w14:textId="7797618C" w:rsidR="00A64B48" w:rsidRDefault="00C90720" w:rsidP="009636DD">
      <w:pPr>
        <w:ind w:left="0" w:firstLine="0"/>
        <w:rPr>
          <w:rFonts w:ascii="Segoe UI" w:hAnsi="Segoe UI" w:cs="Segoe UI"/>
          <w:b/>
          <w:bCs/>
          <w:sz w:val="20"/>
          <w:szCs w:val="20"/>
          <w:u w:val="single"/>
          <w:lang w:val="es-CO"/>
        </w:rPr>
      </w:pPr>
      <w:r w:rsidRPr="00F8134F">
        <w:rPr>
          <w:rFonts w:ascii="Segoe UI" w:hAnsi="Segoe UI" w:cs="Segoe UI"/>
          <w:b/>
          <w:bCs/>
          <w:noProof/>
        </w:rPr>
        <w:drawing>
          <wp:anchor distT="0" distB="0" distL="114300" distR="114300" simplePos="0" relativeHeight="251741184" behindDoc="0" locked="0" layoutInCell="1" allowOverlap="1" wp14:anchorId="1679043E" wp14:editId="71DE8D94">
            <wp:simplePos x="0" y="0"/>
            <wp:positionH relativeFrom="margin">
              <wp:posOffset>58156</wp:posOffset>
            </wp:positionH>
            <wp:positionV relativeFrom="paragraph">
              <wp:posOffset>160020</wp:posOffset>
            </wp:positionV>
            <wp:extent cx="151075" cy="151075"/>
            <wp:effectExtent l="0" t="0" r="1905" b="190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75" cy="15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0D5D" w:rsidRPr="00F8134F">
        <w:rPr>
          <w:rFonts w:ascii="Segoe UI" w:hAnsi="Segoe UI" w:cs="Segoe UI"/>
        </w:rPr>
        <w:t xml:space="preserve">       </w:t>
      </w:r>
    </w:p>
    <w:p w14:paraId="157941CA" w14:textId="67DDAB23" w:rsidR="00350D5D" w:rsidRDefault="00350D5D" w:rsidP="00A268C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Segoe UI" w:hAnsi="Segoe UI" w:cs="Segoe UI"/>
          <w:b/>
          <w:bCs/>
          <w:sz w:val="20"/>
          <w:szCs w:val="20"/>
          <w:lang w:val="es-CO"/>
        </w:rPr>
      </w:pPr>
    </w:p>
    <w:p w14:paraId="3DFB45DE" w14:textId="6BB41B8E" w:rsidR="00350D5D" w:rsidRDefault="00350D5D" w:rsidP="00A268C2">
      <w:pPr>
        <w:autoSpaceDE w:val="0"/>
        <w:autoSpaceDN w:val="0"/>
        <w:adjustRightInd w:val="0"/>
        <w:spacing w:before="0" w:line="240" w:lineRule="auto"/>
        <w:ind w:left="0" w:firstLine="0"/>
        <w:rPr>
          <w:rFonts w:ascii="Segoe UI" w:hAnsi="Segoe UI" w:cs="Segoe UI"/>
          <w:b/>
          <w:bCs/>
          <w:sz w:val="20"/>
          <w:szCs w:val="20"/>
          <w:lang w:val="es-CO"/>
        </w:rPr>
      </w:pPr>
    </w:p>
    <w:sectPr w:rsidR="00350D5D" w:rsidSect="00262F4F">
      <w:headerReference w:type="default" r:id="rId13"/>
      <w:footerReference w:type="default" r:id="rId14"/>
      <w:footerReference w:type="first" r:id="rId15"/>
      <w:type w:val="continuous"/>
      <w:pgSz w:w="12240" w:h="15840" w:code="1"/>
      <w:pgMar w:top="1535" w:right="1183" w:bottom="1417" w:left="1134" w:header="567" w:footer="572" w:gutter="0"/>
      <w:cols w:space="2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4DDFB" w14:textId="77777777" w:rsidR="00B13A85" w:rsidRDefault="00B13A85" w:rsidP="00C94FBE">
      <w:pPr>
        <w:spacing w:before="0" w:line="240" w:lineRule="auto"/>
      </w:pPr>
      <w:r>
        <w:separator/>
      </w:r>
    </w:p>
    <w:p w14:paraId="1F249504" w14:textId="77777777" w:rsidR="00B13A85" w:rsidRDefault="00B13A85"/>
  </w:endnote>
  <w:endnote w:type="continuationSeparator" w:id="0">
    <w:p w14:paraId="0C0C5259" w14:textId="77777777" w:rsidR="00B13A85" w:rsidRDefault="00B13A85" w:rsidP="00C94FBE">
      <w:pPr>
        <w:spacing w:before="0" w:line="240" w:lineRule="auto"/>
      </w:pPr>
      <w:r>
        <w:continuationSeparator/>
      </w:r>
    </w:p>
    <w:p w14:paraId="4FBFD754" w14:textId="77777777" w:rsidR="00B13A85" w:rsidRDefault="00B13A8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nton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B1473" w14:textId="4E29EB48" w:rsidR="00DA4B12" w:rsidRDefault="00DA4B12" w:rsidP="000F4F97">
    <w:pPr>
      <w:tabs>
        <w:tab w:val="center" w:pos="4252"/>
      </w:tabs>
    </w:pPr>
    <w:r>
      <w:rPr>
        <w:noProof/>
        <w:lang w:val="es-CL" w:eastAsia="es-CL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62DDDD7" wp14:editId="39341A9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49540" cy="805180"/>
              <wp:effectExtent l="9525" t="0" r="13335" b="4445"/>
              <wp:wrapNone/>
              <wp:docPr id="9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49540" cy="805180"/>
                        <a:chOff x="8" y="9"/>
                        <a:chExt cx="15823" cy="1439"/>
                      </a:xfrm>
                    </wpg:grpSpPr>
                    <wps:wsp>
                      <wps:cNvPr id="3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1691C297" id="Group 27" o:spid="_x0000_s1026" style="position:absolute;margin-left:0;margin-top:0;width:610.2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>
          <w:tab/>
        </w:r>
        <w:r>
          <w:tab/>
        </w:r>
        <w:r>
          <w:tab/>
        </w:r>
        <w:r>
          <w:tab/>
        </w:r>
        <w:r w:rsidR="00446C3A">
          <w:t xml:space="preserve">                                                                                    </w:t>
        </w:r>
      </w:sdtContent>
    </w:sdt>
  </w:p>
  <w:p w14:paraId="124C659C" w14:textId="033AE5BA" w:rsidR="00DA4B12" w:rsidRPr="00446C3A" w:rsidRDefault="00F8134F" w:rsidP="00D35863">
    <w:pPr>
      <w:tabs>
        <w:tab w:val="left" w:pos="6950"/>
      </w:tabs>
      <w:spacing w:before="0"/>
      <w:jc w:val="center"/>
      <w:rPr>
        <w:sz w:val="18"/>
        <w:szCs w:val="18"/>
      </w:rPr>
    </w:pPr>
    <w:sdt>
      <w:sdtPr>
        <w:rPr>
          <w:sz w:val="18"/>
          <w:szCs w:val="18"/>
        </w:rPr>
        <w:alias w:val="Autor"/>
        <w:id w:val="1035066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33B8">
          <w:rPr>
            <w:sz w:val="18"/>
            <w:szCs w:val="18"/>
          </w:rPr>
          <w:t>Versión 1.0</w:t>
        </w:r>
      </w:sdtContent>
    </w:sdt>
    <w:r w:rsidR="00446C3A" w:rsidRPr="00446C3A">
      <w:rPr>
        <w:sz w:val="18"/>
        <w:szCs w:val="18"/>
      </w:rPr>
      <w:tab/>
    </w:r>
    <w:r w:rsidR="00446C3A" w:rsidRPr="00446C3A">
      <w:rPr>
        <w:rFonts w:ascii="BentonSans" w:hAnsi="BentonSans"/>
        <w:sz w:val="18"/>
        <w:szCs w:val="18"/>
      </w:rPr>
      <w:t xml:space="preserve">     </w:t>
    </w:r>
    <w:r w:rsidR="00D35863">
      <w:rPr>
        <w:rFonts w:ascii="BentonSans" w:hAnsi="BentonSans"/>
        <w:sz w:val="18"/>
        <w:szCs w:val="18"/>
      </w:rPr>
      <w:t xml:space="preserve">         </w:t>
    </w:r>
    <w:r w:rsidR="00446C3A" w:rsidRPr="00446C3A">
      <w:rPr>
        <w:rFonts w:ascii="BentonSans" w:hAnsi="BentonSans" w:cstheme="majorHAnsi"/>
        <w:sz w:val="18"/>
        <w:szCs w:val="18"/>
      </w:rPr>
      <w:t xml:space="preserve">Página </w:t>
    </w:r>
    <w:r w:rsidR="00446C3A" w:rsidRPr="00446C3A">
      <w:rPr>
        <w:rFonts w:ascii="BentonSans" w:hAnsi="BentonSans" w:cstheme="majorHAnsi"/>
        <w:sz w:val="18"/>
        <w:szCs w:val="18"/>
      </w:rPr>
      <w:fldChar w:fldCharType="begin"/>
    </w:r>
    <w:r w:rsidR="00446C3A" w:rsidRPr="00446C3A">
      <w:rPr>
        <w:rFonts w:ascii="BentonSans" w:hAnsi="BentonSans" w:cstheme="majorHAnsi"/>
        <w:sz w:val="18"/>
        <w:szCs w:val="18"/>
      </w:rPr>
      <w:instrText xml:space="preserve"> PAGE </w:instrText>
    </w:r>
    <w:r w:rsidR="00446C3A" w:rsidRPr="00446C3A">
      <w:rPr>
        <w:rFonts w:ascii="BentonSans" w:hAnsi="BentonSans" w:cstheme="majorHAnsi"/>
        <w:sz w:val="18"/>
        <w:szCs w:val="18"/>
      </w:rPr>
      <w:fldChar w:fldCharType="separate"/>
    </w:r>
    <w:r w:rsidR="00446C3A" w:rsidRPr="00446C3A">
      <w:rPr>
        <w:rFonts w:ascii="BentonSans" w:hAnsi="BentonSans" w:cstheme="majorHAnsi"/>
        <w:sz w:val="18"/>
        <w:szCs w:val="18"/>
      </w:rPr>
      <w:t>2</w:t>
    </w:r>
    <w:r w:rsidR="00446C3A" w:rsidRPr="00446C3A">
      <w:rPr>
        <w:rFonts w:ascii="BentonSans" w:hAnsi="BentonSans" w:cstheme="majorHAnsi"/>
        <w:sz w:val="18"/>
        <w:szCs w:val="18"/>
      </w:rPr>
      <w:fldChar w:fldCharType="end"/>
    </w:r>
    <w:r w:rsidR="00446C3A" w:rsidRPr="00446C3A">
      <w:rPr>
        <w:rFonts w:ascii="BentonSans" w:hAnsi="BentonSans" w:cstheme="majorHAnsi"/>
        <w:sz w:val="18"/>
        <w:szCs w:val="18"/>
      </w:rPr>
      <w:t xml:space="preserve"> de </w:t>
    </w:r>
    <w:r w:rsidR="00446C3A" w:rsidRPr="00446C3A">
      <w:rPr>
        <w:rFonts w:ascii="BentonSans" w:hAnsi="BentonSans" w:cstheme="majorHAnsi"/>
        <w:sz w:val="18"/>
        <w:szCs w:val="18"/>
      </w:rPr>
      <w:fldChar w:fldCharType="begin"/>
    </w:r>
    <w:r w:rsidR="00446C3A" w:rsidRPr="00446C3A">
      <w:rPr>
        <w:rFonts w:ascii="BentonSans" w:hAnsi="BentonSans" w:cstheme="majorHAnsi"/>
        <w:sz w:val="18"/>
        <w:szCs w:val="18"/>
      </w:rPr>
      <w:instrText xml:space="preserve"> NUMPAGES  </w:instrText>
    </w:r>
    <w:r w:rsidR="00446C3A" w:rsidRPr="00446C3A">
      <w:rPr>
        <w:rFonts w:ascii="BentonSans" w:hAnsi="BentonSans" w:cstheme="majorHAnsi"/>
        <w:sz w:val="18"/>
        <w:szCs w:val="18"/>
      </w:rPr>
      <w:fldChar w:fldCharType="separate"/>
    </w:r>
    <w:r w:rsidR="00446C3A" w:rsidRPr="00446C3A">
      <w:rPr>
        <w:rFonts w:ascii="BentonSans" w:hAnsi="BentonSans" w:cstheme="majorHAnsi"/>
        <w:sz w:val="18"/>
        <w:szCs w:val="18"/>
      </w:rPr>
      <w:t>12</w:t>
    </w:r>
    <w:r w:rsidR="00446C3A" w:rsidRPr="00446C3A">
      <w:rPr>
        <w:rFonts w:ascii="BentonSans" w:hAnsi="BentonSans" w:cstheme="majorHAnsi"/>
        <w:sz w:val="18"/>
        <w:szCs w:val="18"/>
      </w:rPr>
      <w:fldChar w:fldCharType="end"/>
    </w:r>
    <w:r w:rsidR="00D35863">
      <w:rPr>
        <w:rFonts w:ascii="BentonSans" w:hAnsi="BentonSans" w:cstheme="majorHAnsi"/>
        <w:sz w:val="18"/>
        <w:szCs w:val="18"/>
      </w:rPr>
      <w:t xml:space="preserve">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67F77" w14:textId="0DDFE464" w:rsidR="003177D2" w:rsidRDefault="00D35863" w:rsidP="00D35863">
    <w:pPr>
      <w:pStyle w:val="Piedepgina"/>
      <w:jc w:val="right"/>
    </w:pPr>
    <w:r>
      <w:rPr>
        <w:rFonts w:ascii="BentonSans" w:hAnsi="BentonSans" w:cstheme="majorHAnsi"/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6C36A" w14:textId="77777777" w:rsidR="00B13A85" w:rsidRDefault="00B13A85" w:rsidP="00C94FBE">
      <w:pPr>
        <w:spacing w:before="0" w:line="240" w:lineRule="auto"/>
      </w:pPr>
      <w:r>
        <w:separator/>
      </w:r>
    </w:p>
    <w:p w14:paraId="1BF38078" w14:textId="77777777" w:rsidR="00B13A85" w:rsidRDefault="00B13A85"/>
  </w:footnote>
  <w:footnote w:type="continuationSeparator" w:id="0">
    <w:p w14:paraId="3AF2B64E" w14:textId="77777777" w:rsidR="00B13A85" w:rsidRDefault="00B13A85" w:rsidP="00C94FBE">
      <w:pPr>
        <w:spacing w:before="0" w:line="240" w:lineRule="auto"/>
      </w:pPr>
      <w:r>
        <w:continuationSeparator/>
      </w:r>
    </w:p>
    <w:p w14:paraId="0C48B13F" w14:textId="77777777" w:rsidR="00B13A85" w:rsidRDefault="00B13A8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A7D88" w14:textId="30FD252A" w:rsidR="00DA4B12" w:rsidRDefault="000337BB">
    <w:pPr>
      <w:pStyle w:val="Encabezado"/>
      <w:rPr>
        <w:rFonts w:asciiTheme="majorHAnsi" w:eastAsiaTheme="majorEastAsia" w:hAnsiTheme="majorHAnsi" w:cstheme="majorBidi"/>
      </w:rPr>
    </w:pPr>
    <w:r>
      <w:rPr>
        <w:noProof/>
      </w:rPr>
      <w:drawing>
        <wp:anchor distT="0" distB="0" distL="114300" distR="114300" simplePos="0" relativeHeight="251680768" behindDoc="0" locked="0" layoutInCell="1" allowOverlap="1" wp14:anchorId="5061480D" wp14:editId="18B9FF46">
          <wp:simplePos x="0" y="0"/>
          <wp:positionH relativeFrom="margin">
            <wp:posOffset>-520065</wp:posOffset>
          </wp:positionH>
          <wp:positionV relativeFrom="paragraph">
            <wp:posOffset>-360046</wp:posOffset>
          </wp:positionV>
          <wp:extent cx="1993105" cy="942975"/>
          <wp:effectExtent l="0" t="0" r="0" b="0"/>
          <wp:wrapNone/>
          <wp:docPr id="28" name="Imagen 2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n 28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6007" cy="9443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4B12">
      <w:rPr>
        <w:rFonts w:asciiTheme="majorHAnsi" w:eastAsiaTheme="majorEastAsia" w:hAnsiTheme="majorHAnsi" w:cstheme="majorBidi"/>
      </w:rPr>
      <w:t xml:space="preserve">           </w:t>
    </w:r>
    <w:r w:rsidR="00446C3A">
      <w:rPr>
        <w:rFonts w:asciiTheme="majorHAnsi" w:eastAsiaTheme="majorEastAsia" w:hAnsiTheme="majorHAnsi" w:cstheme="majorBidi"/>
      </w:rPr>
      <w:t xml:space="preserve">          </w:t>
    </w:r>
    <w:r w:rsidR="00CC46F2">
      <w:rPr>
        <w:rFonts w:asciiTheme="majorHAnsi" w:eastAsiaTheme="majorEastAsia" w:hAnsiTheme="majorHAnsi" w:cstheme="majorBidi"/>
      </w:rPr>
      <w:t xml:space="preserve">                     </w:t>
    </w:r>
    <w:r w:rsidR="00CC46F2" w:rsidRPr="00CC46F2">
      <w:rPr>
        <w:rFonts w:asciiTheme="majorHAnsi" w:eastAsiaTheme="majorEastAsia" w:hAnsiTheme="majorHAnsi" w:cstheme="majorBidi"/>
        <w:b/>
        <w:bCs/>
        <w:i/>
        <w:iCs/>
      </w:rPr>
      <w:t xml:space="preserve"> </w:t>
    </w:r>
    <w:r w:rsidR="00CC46F2">
      <w:rPr>
        <w:rFonts w:asciiTheme="majorHAnsi" w:eastAsiaTheme="majorEastAsia" w:hAnsiTheme="majorHAnsi" w:cstheme="majorBidi"/>
      </w:rPr>
      <w:t xml:space="preserve">    </w:t>
    </w:r>
  </w:p>
  <w:p w14:paraId="219EA8F8" w14:textId="56590AB8" w:rsidR="00DA4B12" w:rsidRPr="000F4F97" w:rsidRDefault="00DA4B12" w:rsidP="0098008B">
    <w:pPr>
      <w:pStyle w:val="Encabezado"/>
      <w:tabs>
        <w:tab w:val="clear" w:pos="4252"/>
        <w:tab w:val="clear" w:pos="8504"/>
        <w:tab w:val="left" w:pos="7740"/>
      </w:tabs>
      <w:ind w:left="0" w:firstLine="0"/>
      <w:jc w:val="center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CL" w:eastAsia="es-CL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A45B2F8" wp14:editId="7EEF877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6525" cy="815340"/>
              <wp:effectExtent l="9525" t="0" r="6350" b="3810"/>
              <wp:wrapNone/>
              <wp:docPr id="13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6525" cy="815340"/>
                        <a:chOff x="8" y="9"/>
                        <a:chExt cx="15823" cy="1439"/>
                      </a:xfrm>
                    </wpg:grpSpPr>
                    <wps:wsp>
                      <wps:cNvPr id="2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40570F4A" id="Group 35" o:spid="_x0000_s1026" style="position:absolute;margin-left:0;margin-top:0;width:610.7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377"/>
    <w:multiLevelType w:val="hybridMultilevel"/>
    <w:tmpl w:val="8240356A"/>
    <w:lvl w:ilvl="0" w:tplc="CDCA49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254E"/>
    <w:multiLevelType w:val="hybridMultilevel"/>
    <w:tmpl w:val="944815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51ADC"/>
    <w:multiLevelType w:val="hybridMultilevel"/>
    <w:tmpl w:val="488802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E4489"/>
    <w:multiLevelType w:val="hybridMultilevel"/>
    <w:tmpl w:val="3F82BCCC"/>
    <w:lvl w:ilvl="0" w:tplc="E1F64C30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EF4951"/>
    <w:multiLevelType w:val="hybridMultilevel"/>
    <w:tmpl w:val="FA5EA6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D3E51"/>
    <w:multiLevelType w:val="hybridMultilevel"/>
    <w:tmpl w:val="ED207F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CA2F46"/>
    <w:multiLevelType w:val="hybridMultilevel"/>
    <w:tmpl w:val="9EE424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81B64"/>
    <w:multiLevelType w:val="hybridMultilevel"/>
    <w:tmpl w:val="07B6236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76BDE"/>
    <w:multiLevelType w:val="hybridMultilevel"/>
    <w:tmpl w:val="A684B932"/>
    <w:lvl w:ilvl="0" w:tplc="34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215B5184"/>
    <w:multiLevelType w:val="hybridMultilevel"/>
    <w:tmpl w:val="08F2972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F4C1F"/>
    <w:multiLevelType w:val="hybridMultilevel"/>
    <w:tmpl w:val="283CF64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6823BB"/>
    <w:multiLevelType w:val="hybridMultilevel"/>
    <w:tmpl w:val="0ABAE612"/>
    <w:lvl w:ilvl="0" w:tplc="7E76D982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2FD06B90"/>
    <w:multiLevelType w:val="hybridMultilevel"/>
    <w:tmpl w:val="B9CC38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258FB"/>
    <w:multiLevelType w:val="hybridMultilevel"/>
    <w:tmpl w:val="CF581C82"/>
    <w:lvl w:ilvl="0" w:tplc="340A000F">
      <w:start w:val="1"/>
      <w:numFmt w:val="decimal"/>
      <w:lvlText w:val="%1."/>
      <w:lvlJc w:val="left"/>
      <w:pPr>
        <w:ind w:left="1083" w:hanging="360"/>
      </w:pPr>
    </w:lvl>
    <w:lvl w:ilvl="1" w:tplc="340A0019" w:tentative="1">
      <w:start w:val="1"/>
      <w:numFmt w:val="lowerLetter"/>
      <w:lvlText w:val="%2."/>
      <w:lvlJc w:val="left"/>
      <w:pPr>
        <w:ind w:left="1803" w:hanging="360"/>
      </w:pPr>
    </w:lvl>
    <w:lvl w:ilvl="2" w:tplc="340A001B" w:tentative="1">
      <w:start w:val="1"/>
      <w:numFmt w:val="lowerRoman"/>
      <w:lvlText w:val="%3."/>
      <w:lvlJc w:val="right"/>
      <w:pPr>
        <w:ind w:left="2523" w:hanging="180"/>
      </w:pPr>
    </w:lvl>
    <w:lvl w:ilvl="3" w:tplc="340A000F" w:tentative="1">
      <w:start w:val="1"/>
      <w:numFmt w:val="decimal"/>
      <w:lvlText w:val="%4."/>
      <w:lvlJc w:val="left"/>
      <w:pPr>
        <w:ind w:left="3243" w:hanging="360"/>
      </w:pPr>
    </w:lvl>
    <w:lvl w:ilvl="4" w:tplc="340A0019" w:tentative="1">
      <w:start w:val="1"/>
      <w:numFmt w:val="lowerLetter"/>
      <w:lvlText w:val="%5."/>
      <w:lvlJc w:val="left"/>
      <w:pPr>
        <w:ind w:left="3963" w:hanging="360"/>
      </w:pPr>
    </w:lvl>
    <w:lvl w:ilvl="5" w:tplc="340A001B" w:tentative="1">
      <w:start w:val="1"/>
      <w:numFmt w:val="lowerRoman"/>
      <w:lvlText w:val="%6."/>
      <w:lvlJc w:val="right"/>
      <w:pPr>
        <w:ind w:left="4683" w:hanging="180"/>
      </w:pPr>
    </w:lvl>
    <w:lvl w:ilvl="6" w:tplc="340A000F" w:tentative="1">
      <w:start w:val="1"/>
      <w:numFmt w:val="decimal"/>
      <w:lvlText w:val="%7."/>
      <w:lvlJc w:val="left"/>
      <w:pPr>
        <w:ind w:left="5403" w:hanging="360"/>
      </w:pPr>
    </w:lvl>
    <w:lvl w:ilvl="7" w:tplc="340A0019" w:tentative="1">
      <w:start w:val="1"/>
      <w:numFmt w:val="lowerLetter"/>
      <w:lvlText w:val="%8."/>
      <w:lvlJc w:val="left"/>
      <w:pPr>
        <w:ind w:left="6123" w:hanging="360"/>
      </w:pPr>
    </w:lvl>
    <w:lvl w:ilvl="8" w:tplc="340A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 w15:restartNumberingAfterBreak="0">
    <w:nsid w:val="3B2D7C5A"/>
    <w:multiLevelType w:val="hybridMultilevel"/>
    <w:tmpl w:val="AA843E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C18D2"/>
    <w:multiLevelType w:val="hybridMultilevel"/>
    <w:tmpl w:val="3F6221D2"/>
    <w:lvl w:ilvl="0" w:tplc="168A3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42488"/>
    <w:multiLevelType w:val="hybridMultilevel"/>
    <w:tmpl w:val="A7DE98F8"/>
    <w:lvl w:ilvl="0" w:tplc="E1A89B5C">
      <w:start w:val="1"/>
      <w:numFmt w:val="bullet"/>
      <w:pStyle w:val="Titulo1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D72A91"/>
    <w:multiLevelType w:val="hybridMultilevel"/>
    <w:tmpl w:val="4ED0FA58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CA7877"/>
    <w:multiLevelType w:val="hybridMultilevel"/>
    <w:tmpl w:val="3000C972"/>
    <w:lvl w:ilvl="0" w:tplc="340A000D">
      <w:start w:val="1"/>
      <w:numFmt w:val="bullet"/>
      <w:lvlText w:val=""/>
      <w:lvlJc w:val="left"/>
      <w:pPr>
        <w:ind w:left="1504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abstractNum w:abstractNumId="19" w15:restartNumberingAfterBreak="0">
    <w:nsid w:val="69F3525E"/>
    <w:multiLevelType w:val="hybridMultilevel"/>
    <w:tmpl w:val="BA38722C"/>
    <w:lvl w:ilvl="0" w:tplc="F8DE03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D32D1"/>
    <w:multiLevelType w:val="hybridMultilevel"/>
    <w:tmpl w:val="AB067B6A"/>
    <w:lvl w:ilvl="0" w:tplc="340A0015">
      <w:start w:val="1"/>
      <w:numFmt w:val="upp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C50E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117E26"/>
    <w:multiLevelType w:val="hybridMultilevel"/>
    <w:tmpl w:val="15BE7F3C"/>
    <w:lvl w:ilvl="0" w:tplc="7E76D982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762E130C"/>
    <w:multiLevelType w:val="hybridMultilevel"/>
    <w:tmpl w:val="7E08918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705F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9250A0"/>
    <w:multiLevelType w:val="hybridMultilevel"/>
    <w:tmpl w:val="4EA22E8C"/>
    <w:lvl w:ilvl="0" w:tplc="340A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26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7" w15:restartNumberingAfterBreak="0">
    <w:nsid w:val="7FC6150D"/>
    <w:multiLevelType w:val="hybridMultilevel"/>
    <w:tmpl w:val="26C23930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061482">
    <w:abstractNumId w:val="26"/>
  </w:num>
  <w:num w:numId="2" w16cid:durableId="2024160209">
    <w:abstractNumId w:val="22"/>
  </w:num>
  <w:num w:numId="3" w16cid:durableId="1420910860">
    <w:abstractNumId w:val="7"/>
  </w:num>
  <w:num w:numId="4" w16cid:durableId="370888220">
    <w:abstractNumId w:val="25"/>
  </w:num>
  <w:num w:numId="5" w16cid:durableId="832337009">
    <w:abstractNumId w:val="16"/>
  </w:num>
  <w:num w:numId="6" w16cid:durableId="1125537320">
    <w:abstractNumId w:val="27"/>
  </w:num>
  <w:num w:numId="7" w16cid:durableId="1507985500">
    <w:abstractNumId w:val="4"/>
  </w:num>
  <w:num w:numId="8" w16cid:durableId="56054901">
    <w:abstractNumId w:val="17"/>
  </w:num>
  <w:num w:numId="9" w16cid:durableId="1709599768">
    <w:abstractNumId w:val="13"/>
  </w:num>
  <w:num w:numId="10" w16cid:durableId="1319924111">
    <w:abstractNumId w:val="12"/>
  </w:num>
  <w:num w:numId="11" w16cid:durableId="113256940">
    <w:abstractNumId w:val="14"/>
  </w:num>
  <w:num w:numId="12" w16cid:durableId="1611427943">
    <w:abstractNumId w:val="6"/>
  </w:num>
  <w:num w:numId="13" w16cid:durableId="1477259416">
    <w:abstractNumId w:val="18"/>
  </w:num>
  <w:num w:numId="14" w16cid:durableId="1257861602">
    <w:abstractNumId w:val="8"/>
  </w:num>
  <w:num w:numId="15" w16cid:durableId="475881471">
    <w:abstractNumId w:val="11"/>
  </w:num>
  <w:num w:numId="16" w16cid:durableId="88429058">
    <w:abstractNumId w:val="1"/>
  </w:num>
  <w:num w:numId="17" w16cid:durableId="165288386">
    <w:abstractNumId w:val="5"/>
  </w:num>
  <w:num w:numId="18" w16cid:durableId="2093043421">
    <w:abstractNumId w:val="20"/>
  </w:num>
  <w:num w:numId="19" w16cid:durableId="617031487">
    <w:abstractNumId w:val="23"/>
  </w:num>
  <w:num w:numId="20" w16cid:durableId="1368406263">
    <w:abstractNumId w:val="9"/>
  </w:num>
  <w:num w:numId="21" w16cid:durableId="414210961">
    <w:abstractNumId w:val="0"/>
  </w:num>
  <w:num w:numId="22" w16cid:durableId="1275089661">
    <w:abstractNumId w:val="15"/>
  </w:num>
  <w:num w:numId="23" w16cid:durableId="347368841">
    <w:abstractNumId w:val="2"/>
  </w:num>
  <w:num w:numId="24" w16cid:durableId="436752192">
    <w:abstractNumId w:val="21"/>
  </w:num>
  <w:num w:numId="25" w16cid:durableId="353657400">
    <w:abstractNumId w:val="24"/>
  </w:num>
  <w:num w:numId="26" w16cid:durableId="1918664379">
    <w:abstractNumId w:val="19"/>
  </w:num>
  <w:num w:numId="27" w16cid:durableId="769860086">
    <w:abstractNumId w:val="10"/>
  </w:num>
  <w:num w:numId="28" w16cid:durableId="1545557917">
    <w:abstractNumId w:val="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83C"/>
    <w:rsid w:val="0000340F"/>
    <w:rsid w:val="00011BED"/>
    <w:rsid w:val="000129AE"/>
    <w:rsid w:val="00012D53"/>
    <w:rsid w:val="00014E0F"/>
    <w:rsid w:val="00017EFE"/>
    <w:rsid w:val="000309E5"/>
    <w:rsid w:val="00032B15"/>
    <w:rsid w:val="000337BB"/>
    <w:rsid w:val="000338AC"/>
    <w:rsid w:val="0003698D"/>
    <w:rsid w:val="00037B5A"/>
    <w:rsid w:val="00040674"/>
    <w:rsid w:val="00040B8B"/>
    <w:rsid w:val="0004485C"/>
    <w:rsid w:val="00045F1A"/>
    <w:rsid w:val="000504EE"/>
    <w:rsid w:val="000530F8"/>
    <w:rsid w:val="00055193"/>
    <w:rsid w:val="00055ECB"/>
    <w:rsid w:val="00056471"/>
    <w:rsid w:val="00057F9C"/>
    <w:rsid w:val="00061FB0"/>
    <w:rsid w:val="00063180"/>
    <w:rsid w:val="00066EA1"/>
    <w:rsid w:val="00072F53"/>
    <w:rsid w:val="0007370C"/>
    <w:rsid w:val="0007509D"/>
    <w:rsid w:val="00087F53"/>
    <w:rsid w:val="00092BC0"/>
    <w:rsid w:val="00092C6D"/>
    <w:rsid w:val="000A0FE7"/>
    <w:rsid w:val="000A1C74"/>
    <w:rsid w:val="000A445A"/>
    <w:rsid w:val="000B0F94"/>
    <w:rsid w:val="000B2FF5"/>
    <w:rsid w:val="000B615B"/>
    <w:rsid w:val="000C1284"/>
    <w:rsid w:val="000C1B63"/>
    <w:rsid w:val="000C49D9"/>
    <w:rsid w:val="000C4C42"/>
    <w:rsid w:val="000C4E31"/>
    <w:rsid w:val="000D3942"/>
    <w:rsid w:val="000D39EA"/>
    <w:rsid w:val="000D4C6E"/>
    <w:rsid w:val="000D5151"/>
    <w:rsid w:val="000D5540"/>
    <w:rsid w:val="000D783C"/>
    <w:rsid w:val="000E7272"/>
    <w:rsid w:val="000E7C18"/>
    <w:rsid w:val="000F1888"/>
    <w:rsid w:val="000F3D50"/>
    <w:rsid w:val="000F4F97"/>
    <w:rsid w:val="000F5AC9"/>
    <w:rsid w:val="000F5BBC"/>
    <w:rsid w:val="000F6DC5"/>
    <w:rsid w:val="000F79DF"/>
    <w:rsid w:val="001031AE"/>
    <w:rsid w:val="0010416D"/>
    <w:rsid w:val="00106B04"/>
    <w:rsid w:val="00106BA8"/>
    <w:rsid w:val="001072B2"/>
    <w:rsid w:val="00107F68"/>
    <w:rsid w:val="00114F2D"/>
    <w:rsid w:val="001154B8"/>
    <w:rsid w:val="001163FF"/>
    <w:rsid w:val="0012205F"/>
    <w:rsid w:val="00123B24"/>
    <w:rsid w:val="00125458"/>
    <w:rsid w:val="0012598E"/>
    <w:rsid w:val="00127A16"/>
    <w:rsid w:val="00127A95"/>
    <w:rsid w:val="00132BBE"/>
    <w:rsid w:val="00135084"/>
    <w:rsid w:val="0013787F"/>
    <w:rsid w:val="00137A85"/>
    <w:rsid w:val="001410A7"/>
    <w:rsid w:val="00141BFF"/>
    <w:rsid w:val="0014371A"/>
    <w:rsid w:val="00144AE4"/>
    <w:rsid w:val="00145066"/>
    <w:rsid w:val="00150702"/>
    <w:rsid w:val="00152ACB"/>
    <w:rsid w:val="001542F6"/>
    <w:rsid w:val="00157280"/>
    <w:rsid w:val="001655BC"/>
    <w:rsid w:val="00176090"/>
    <w:rsid w:val="001779F0"/>
    <w:rsid w:val="00181C92"/>
    <w:rsid w:val="001821F7"/>
    <w:rsid w:val="00183953"/>
    <w:rsid w:val="00184072"/>
    <w:rsid w:val="0018458B"/>
    <w:rsid w:val="00184AE5"/>
    <w:rsid w:val="00185A46"/>
    <w:rsid w:val="00186007"/>
    <w:rsid w:val="00186C1A"/>
    <w:rsid w:val="00187B8A"/>
    <w:rsid w:val="00191198"/>
    <w:rsid w:val="00194563"/>
    <w:rsid w:val="001950C8"/>
    <w:rsid w:val="001953ED"/>
    <w:rsid w:val="001965B5"/>
    <w:rsid w:val="001A2EE6"/>
    <w:rsid w:val="001A7BAA"/>
    <w:rsid w:val="001B4013"/>
    <w:rsid w:val="001B6773"/>
    <w:rsid w:val="001B6847"/>
    <w:rsid w:val="001C4055"/>
    <w:rsid w:val="001C6104"/>
    <w:rsid w:val="001C799E"/>
    <w:rsid w:val="001C7B8E"/>
    <w:rsid w:val="001D0129"/>
    <w:rsid w:val="001D04B1"/>
    <w:rsid w:val="001D23E1"/>
    <w:rsid w:val="001D3E79"/>
    <w:rsid w:val="001E172B"/>
    <w:rsid w:val="001E3530"/>
    <w:rsid w:val="001F4D98"/>
    <w:rsid w:val="001F5F92"/>
    <w:rsid w:val="001F6018"/>
    <w:rsid w:val="0020386F"/>
    <w:rsid w:val="0020621B"/>
    <w:rsid w:val="00207C41"/>
    <w:rsid w:val="002100D7"/>
    <w:rsid w:val="00217A70"/>
    <w:rsid w:val="002218CD"/>
    <w:rsid w:val="00224B75"/>
    <w:rsid w:val="0022709B"/>
    <w:rsid w:val="00231508"/>
    <w:rsid w:val="002338F0"/>
    <w:rsid w:val="002365A4"/>
    <w:rsid w:val="0023661F"/>
    <w:rsid w:val="00236832"/>
    <w:rsid w:val="002534C9"/>
    <w:rsid w:val="00253D2B"/>
    <w:rsid w:val="00253F53"/>
    <w:rsid w:val="00262F4F"/>
    <w:rsid w:val="00263641"/>
    <w:rsid w:val="002636EE"/>
    <w:rsid w:val="00263812"/>
    <w:rsid w:val="00263906"/>
    <w:rsid w:val="0026643D"/>
    <w:rsid w:val="00266C42"/>
    <w:rsid w:val="00267BB8"/>
    <w:rsid w:val="002715C5"/>
    <w:rsid w:val="00281A83"/>
    <w:rsid w:val="00281E21"/>
    <w:rsid w:val="00282FF0"/>
    <w:rsid w:val="0029171E"/>
    <w:rsid w:val="00295CA9"/>
    <w:rsid w:val="002A1D4F"/>
    <w:rsid w:val="002A2AEF"/>
    <w:rsid w:val="002A41AA"/>
    <w:rsid w:val="002A4C44"/>
    <w:rsid w:val="002B32EA"/>
    <w:rsid w:val="002B506A"/>
    <w:rsid w:val="002B5AF9"/>
    <w:rsid w:val="002C0DA4"/>
    <w:rsid w:val="002C1F8C"/>
    <w:rsid w:val="002C224B"/>
    <w:rsid w:val="002C37F2"/>
    <w:rsid w:val="002C4A3E"/>
    <w:rsid w:val="002C5898"/>
    <w:rsid w:val="002D0CCB"/>
    <w:rsid w:val="002D49B3"/>
    <w:rsid w:val="002D62DC"/>
    <w:rsid w:val="002E0021"/>
    <w:rsid w:val="002E0AB6"/>
    <w:rsid w:val="002E1A0F"/>
    <w:rsid w:val="002E2924"/>
    <w:rsid w:val="002E4643"/>
    <w:rsid w:val="002E545A"/>
    <w:rsid w:val="002E65F9"/>
    <w:rsid w:val="002E7874"/>
    <w:rsid w:val="002E7C82"/>
    <w:rsid w:val="002F1461"/>
    <w:rsid w:val="002F1BAB"/>
    <w:rsid w:val="002F2D5F"/>
    <w:rsid w:val="002F619F"/>
    <w:rsid w:val="002F641A"/>
    <w:rsid w:val="003009A6"/>
    <w:rsid w:val="003027D7"/>
    <w:rsid w:val="0030444F"/>
    <w:rsid w:val="00304785"/>
    <w:rsid w:val="0030732A"/>
    <w:rsid w:val="0031258D"/>
    <w:rsid w:val="003130E3"/>
    <w:rsid w:val="00313D10"/>
    <w:rsid w:val="003149A1"/>
    <w:rsid w:val="003163C6"/>
    <w:rsid w:val="003177D2"/>
    <w:rsid w:val="00317EBC"/>
    <w:rsid w:val="00334FAD"/>
    <w:rsid w:val="0034311C"/>
    <w:rsid w:val="00343450"/>
    <w:rsid w:val="00344258"/>
    <w:rsid w:val="00346864"/>
    <w:rsid w:val="00350D5D"/>
    <w:rsid w:val="00350E39"/>
    <w:rsid w:val="00350F24"/>
    <w:rsid w:val="00351D25"/>
    <w:rsid w:val="00355DA5"/>
    <w:rsid w:val="00355F68"/>
    <w:rsid w:val="003560F2"/>
    <w:rsid w:val="00363FD1"/>
    <w:rsid w:val="0037277E"/>
    <w:rsid w:val="00373A59"/>
    <w:rsid w:val="003809E0"/>
    <w:rsid w:val="003841FD"/>
    <w:rsid w:val="003948D6"/>
    <w:rsid w:val="00397566"/>
    <w:rsid w:val="003A11A2"/>
    <w:rsid w:val="003A4F88"/>
    <w:rsid w:val="003A7D52"/>
    <w:rsid w:val="003A7D75"/>
    <w:rsid w:val="003B2386"/>
    <w:rsid w:val="003B71D7"/>
    <w:rsid w:val="003B7F1F"/>
    <w:rsid w:val="003C09A5"/>
    <w:rsid w:val="003C1A27"/>
    <w:rsid w:val="003C34A5"/>
    <w:rsid w:val="003C54B1"/>
    <w:rsid w:val="003D10DF"/>
    <w:rsid w:val="003D741B"/>
    <w:rsid w:val="003E12FE"/>
    <w:rsid w:val="003E1D2F"/>
    <w:rsid w:val="003E5382"/>
    <w:rsid w:val="003F07CE"/>
    <w:rsid w:val="003F2916"/>
    <w:rsid w:val="003F60FE"/>
    <w:rsid w:val="0040066E"/>
    <w:rsid w:val="004174B7"/>
    <w:rsid w:val="00426EB7"/>
    <w:rsid w:val="004346D6"/>
    <w:rsid w:val="00446C3A"/>
    <w:rsid w:val="004525FF"/>
    <w:rsid w:val="00454939"/>
    <w:rsid w:val="00457F3B"/>
    <w:rsid w:val="00467C6F"/>
    <w:rsid w:val="004739AD"/>
    <w:rsid w:val="004807AF"/>
    <w:rsid w:val="00480B4C"/>
    <w:rsid w:val="00483AB6"/>
    <w:rsid w:val="004840A8"/>
    <w:rsid w:val="00484C92"/>
    <w:rsid w:val="00497D9F"/>
    <w:rsid w:val="004A01C1"/>
    <w:rsid w:val="004A4697"/>
    <w:rsid w:val="004A54C8"/>
    <w:rsid w:val="004B5359"/>
    <w:rsid w:val="004C33B8"/>
    <w:rsid w:val="004C5D7E"/>
    <w:rsid w:val="004C79A9"/>
    <w:rsid w:val="004D38C5"/>
    <w:rsid w:val="004D45CD"/>
    <w:rsid w:val="004D5185"/>
    <w:rsid w:val="004E0FF0"/>
    <w:rsid w:val="004E1A93"/>
    <w:rsid w:val="004E3295"/>
    <w:rsid w:val="004E4935"/>
    <w:rsid w:val="004F0F23"/>
    <w:rsid w:val="004F1210"/>
    <w:rsid w:val="004F288B"/>
    <w:rsid w:val="004F4D25"/>
    <w:rsid w:val="004F72BD"/>
    <w:rsid w:val="004F7EE8"/>
    <w:rsid w:val="00500876"/>
    <w:rsid w:val="005017FA"/>
    <w:rsid w:val="005046A5"/>
    <w:rsid w:val="00504A67"/>
    <w:rsid w:val="005063B1"/>
    <w:rsid w:val="00511715"/>
    <w:rsid w:val="00511D9A"/>
    <w:rsid w:val="005136FD"/>
    <w:rsid w:val="00515617"/>
    <w:rsid w:val="005201BE"/>
    <w:rsid w:val="00524028"/>
    <w:rsid w:val="00525A14"/>
    <w:rsid w:val="00526FF4"/>
    <w:rsid w:val="00527DEA"/>
    <w:rsid w:val="00535F07"/>
    <w:rsid w:val="0053756F"/>
    <w:rsid w:val="0054163D"/>
    <w:rsid w:val="00541F7A"/>
    <w:rsid w:val="00542546"/>
    <w:rsid w:val="005459E8"/>
    <w:rsid w:val="005546BA"/>
    <w:rsid w:val="00560947"/>
    <w:rsid w:val="00560E0D"/>
    <w:rsid w:val="00561B1D"/>
    <w:rsid w:val="00564033"/>
    <w:rsid w:val="00570F4F"/>
    <w:rsid w:val="00575DC9"/>
    <w:rsid w:val="00581CB7"/>
    <w:rsid w:val="005857BB"/>
    <w:rsid w:val="00591BAC"/>
    <w:rsid w:val="00591BC2"/>
    <w:rsid w:val="0059596F"/>
    <w:rsid w:val="0059632A"/>
    <w:rsid w:val="0059768D"/>
    <w:rsid w:val="00597A23"/>
    <w:rsid w:val="005A0664"/>
    <w:rsid w:val="005A0DD8"/>
    <w:rsid w:val="005A1E03"/>
    <w:rsid w:val="005A4D15"/>
    <w:rsid w:val="005A52A2"/>
    <w:rsid w:val="005A55B9"/>
    <w:rsid w:val="005B47DA"/>
    <w:rsid w:val="005B5AEE"/>
    <w:rsid w:val="005B6373"/>
    <w:rsid w:val="005B67E2"/>
    <w:rsid w:val="005C1ABA"/>
    <w:rsid w:val="005C1B13"/>
    <w:rsid w:val="005C5355"/>
    <w:rsid w:val="005C5D97"/>
    <w:rsid w:val="005C75E5"/>
    <w:rsid w:val="005C7B08"/>
    <w:rsid w:val="005E1B69"/>
    <w:rsid w:val="005E74E5"/>
    <w:rsid w:val="005E76A4"/>
    <w:rsid w:val="005F133C"/>
    <w:rsid w:val="005F2FEE"/>
    <w:rsid w:val="005F3ADF"/>
    <w:rsid w:val="005F48E8"/>
    <w:rsid w:val="005F5429"/>
    <w:rsid w:val="005F60BA"/>
    <w:rsid w:val="005F6E45"/>
    <w:rsid w:val="00602A70"/>
    <w:rsid w:val="006119F0"/>
    <w:rsid w:val="006124BF"/>
    <w:rsid w:val="006132BF"/>
    <w:rsid w:val="00616A6E"/>
    <w:rsid w:val="00616F46"/>
    <w:rsid w:val="006177BF"/>
    <w:rsid w:val="00627F3C"/>
    <w:rsid w:val="0063094A"/>
    <w:rsid w:val="006312EF"/>
    <w:rsid w:val="00631420"/>
    <w:rsid w:val="006344B0"/>
    <w:rsid w:val="00636674"/>
    <w:rsid w:val="00640AB4"/>
    <w:rsid w:val="006443D9"/>
    <w:rsid w:val="00650474"/>
    <w:rsid w:val="00651A78"/>
    <w:rsid w:val="00653C38"/>
    <w:rsid w:val="006560E0"/>
    <w:rsid w:val="00662379"/>
    <w:rsid w:val="0066240E"/>
    <w:rsid w:val="006705A3"/>
    <w:rsid w:val="00670749"/>
    <w:rsid w:val="006708F2"/>
    <w:rsid w:val="006716BF"/>
    <w:rsid w:val="00685F5F"/>
    <w:rsid w:val="006918C5"/>
    <w:rsid w:val="006919D5"/>
    <w:rsid w:val="006967A8"/>
    <w:rsid w:val="006A0018"/>
    <w:rsid w:val="006A096F"/>
    <w:rsid w:val="006A2495"/>
    <w:rsid w:val="006A5AC3"/>
    <w:rsid w:val="006A5C36"/>
    <w:rsid w:val="006B2CC4"/>
    <w:rsid w:val="006B3371"/>
    <w:rsid w:val="006B5C12"/>
    <w:rsid w:val="006B60B5"/>
    <w:rsid w:val="006C11D1"/>
    <w:rsid w:val="006C4EE0"/>
    <w:rsid w:val="006D0E55"/>
    <w:rsid w:val="006D36A5"/>
    <w:rsid w:val="006D478B"/>
    <w:rsid w:val="006D6234"/>
    <w:rsid w:val="006E3853"/>
    <w:rsid w:val="006E6482"/>
    <w:rsid w:val="006F08DE"/>
    <w:rsid w:val="006F14AD"/>
    <w:rsid w:val="006F2689"/>
    <w:rsid w:val="006F3234"/>
    <w:rsid w:val="0070494E"/>
    <w:rsid w:val="00705C02"/>
    <w:rsid w:val="00710BA6"/>
    <w:rsid w:val="00711DF8"/>
    <w:rsid w:val="00721B78"/>
    <w:rsid w:val="0072307F"/>
    <w:rsid w:val="00730A6B"/>
    <w:rsid w:val="00740B06"/>
    <w:rsid w:val="007441C9"/>
    <w:rsid w:val="007447BE"/>
    <w:rsid w:val="00746BBB"/>
    <w:rsid w:val="0074739F"/>
    <w:rsid w:val="0075128D"/>
    <w:rsid w:val="007531E3"/>
    <w:rsid w:val="0075479A"/>
    <w:rsid w:val="00756360"/>
    <w:rsid w:val="007572C4"/>
    <w:rsid w:val="00771766"/>
    <w:rsid w:val="00772BE5"/>
    <w:rsid w:val="00777235"/>
    <w:rsid w:val="0077774C"/>
    <w:rsid w:val="0078240C"/>
    <w:rsid w:val="0078659E"/>
    <w:rsid w:val="007865BA"/>
    <w:rsid w:val="00793C31"/>
    <w:rsid w:val="00795748"/>
    <w:rsid w:val="0079768C"/>
    <w:rsid w:val="007A03C3"/>
    <w:rsid w:val="007A33C6"/>
    <w:rsid w:val="007A4A03"/>
    <w:rsid w:val="007A5181"/>
    <w:rsid w:val="007B1076"/>
    <w:rsid w:val="007B151B"/>
    <w:rsid w:val="007B2E53"/>
    <w:rsid w:val="007B5BEA"/>
    <w:rsid w:val="007B6AE1"/>
    <w:rsid w:val="007C2336"/>
    <w:rsid w:val="007C39B1"/>
    <w:rsid w:val="007C742C"/>
    <w:rsid w:val="007D399F"/>
    <w:rsid w:val="007D5B24"/>
    <w:rsid w:val="007D5EF9"/>
    <w:rsid w:val="007D6A2E"/>
    <w:rsid w:val="007D7477"/>
    <w:rsid w:val="007E65AD"/>
    <w:rsid w:val="007E66A5"/>
    <w:rsid w:val="007F1996"/>
    <w:rsid w:val="007F38C0"/>
    <w:rsid w:val="007F3D86"/>
    <w:rsid w:val="00801130"/>
    <w:rsid w:val="00802174"/>
    <w:rsid w:val="008026DF"/>
    <w:rsid w:val="00811C80"/>
    <w:rsid w:val="00816B5F"/>
    <w:rsid w:val="00817955"/>
    <w:rsid w:val="00820B12"/>
    <w:rsid w:val="00822C20"/>
    <w:rsid w:val="00823981"/>
    <w:rsid w:val="00830FBC"/>
    <w:rsid w:val="0083119D"/>
    <w:rsid w:val="00845BD2"/>
    <w:rsid w:val="008507D8"/>
    <w:rsid w:val="008539BD"/>
    <w:rsid w:val="008546ED"/>
    <w:rsid w:val="00854D12"/>
    <w:rsid w:val="00861B8F"/>
    <w:rsid w:val="00863571"/>
    <w:rsid w:val="008652EE"/>
    <w:rsid w:val="00866124"/>
    <w:rsid w:val="00866435"/>
    <w:rsid w:val="00867D82"/>
    <w:rsid w:val="00867DE9"/>
    <w:rsid w:val="00870574"/>
    <w:rsid w:val="0087195E"/>
    <w:rsid w:val="0087742F"/>
    <w:rsid w:val="0087757D"/>
    <w:rsid w:val="00880DFB"/>
    <w:rsid w:val="008845DA"/>
    <w:rsid w:val="00885BB2"/>
    <w:rsid w:val="008860FE"/>
    <w:rsid w:val="008908D5"/>
    <w:rsid w:val="00895821"/>
    <w:rsid w:val="008970F4"/>
    <w:rsid w:val="008A17BD"/>
    <w:rsid w:val="008A4F82"/>
    <w:rsid w:val="008B1983"/>
    <w:rsid w:val="008B29C0"/>
    <w:rsid w:val="008B3B0F"/>
    <w:rsid w:val="008B5B41"/>
    <w:rsid w:val="008C36AB"/>
    <w:rsid w:val="008D0CA6"/>
    <w:rsid w:val="008D1B3A"/>
    <w:rsid w:val="008D3F97"/>
    <w:rsid w:val="008D6EBC"/>
    <w:rsid w:val="008E1C90"/>
    <w:rsid w:val="008E26C6"/>
    <w:rsid w:val="008E48FB"/>
    <w:rsid w:val="008E6569"/>
    <w:rsid w:val="008F3707"/>
    <w:rsid w:val="008F403A"/>
    <w:rsid w:val="008F5682"/>
    <w:rsid w:val="008F66FD"/>
    <w:rsid w:val="00904CB6"/>
    <w:rsid w:val="0091383A"/>
    <w:rsid w:val="00915A04"/>
    <w:rsid w:val="00916216"/>
    <w:rsid w:val="0091643C"/>
    <w:rsid w:val="0092483A"/>
    <w:rsid w:val="00927CA8"/>
    <w:rsid w:val="0093258E"/>
    <w:rsid w:val="00933F6F"/>
    <w:rsid w:val="00941BF2"/>
    <w:rsid w:val="00942049"/>
    <w:rsid w:val="0094246F"/>
    <w:rsid w:val="0094654B"/>
    <w:rsid w:val="00950CB1"/>
    <w:rsid w:val="0095264A"/>
    <w:rsid w:val="00952C43"/>
    <w:rsid w:val="009534E9"/>
    <w:rsid w:val="009570ED"/>
    <w:rsid w:val="009575C0"/>
    <w:rsid w:val="00957723"/>
    <w:rsid w:val="009636DD"/>
    <w:rsid w:val="0096683E"/>
    <w:rsid w:val="00970BC1"/>
    <w:rsid w:val="00973A56"/>
    <w:rsid w:val="00974E56"/>
    <w:rsid w:val="0098008B"/>
    <w:rsid w:val="0098045E"/>
    <w:rsid w:val="00980D63"/>
    <w:rsid w:val="00981CA3"/>
    <w:rsid w:val="009862EE"/>
    <w:rsid w:val="009865F0"/>
    <w:rsid w:val="00990F56"/>
    <w:rsid w:val="0099335A"/>
    <w:rsid w:val="0099518D"/>
    <w:rsid w:val="009A1865"/>
    <w:rsid w:val="009A3173"/>
    <w:rsid w:val="009A7E7F"/>
    <w:rsid w:val="009A7F5C"/>
    <w:rsid w:val="009B2CA3"/>
    <w:rsid w:val="009B52E8"/>
    <w:rsid w:val="009B56D7"/>
    <w:rsid w:val="009B7355"/>
    <w:rsid w:val="009C6FF3"/>
    <w:rsid w:val="009C7FC9"/>
    <w:rsid w:val="009D05E9"/>
    <w:rsid w:val="009E1F8C"/>
    <w:rsid w:val="009E25EF"/>
    <w:rsid w:val="009E29C0"/>
    <w:rsid w:val="009E4649"/>
    <w:rsid w:val="009E4DA8"/>
    <w:rsid w:val="009E51FC"/>
    <w:rsid w:val="009F1076"/>
    <w:rsid w:val="009F36F0"/>
    <w:rsid w:val="009F381E"/>
    <w:rsid w:val="009F4449"/>
    <w:rsid w:val="00A01617"/>
    <w:rsid w:val="00A03552"/>
    <w:rsid w:val="00A0436A"/>
    <w:rsid w:val="00A05D34"/>
    <w:rsid w:val="00A12B5B"/>
    <w:rsid w:val="00A13DBA"/>
    <w:rsid w:val="00A21098"/>
    <w:rsid w:val="00A2496D"/>
    <w:rsid w:val="00A268C2"/>
    <w:rsid w:val="00A2757B"/>
    <w:rsid w:val="00A3622D"/>
    <w:rsid w:val="00A370B3"/>
    <w:rsid w:val="00A45630"/>
    <w:rsid w:val="00A45E1F"/>
    <w:rsid w:val="00A460D5"/>
    <w:rsid w:val="00A47870"/>
    <w:rsid w:val="00A50ABB"/>
    <w:rsid w:val="00A50D28"/>
    <w:rsid w:val="00A5491D"/>
    <w:rsid w:val="00A6097C"/>
    <w:rsid w:val="00A64B48"/>
    <w:rsid w:val="00A670E3"/>
    <w:rsid w:val="00A8317C"/>
    <w:rsid w:val="00A84EDE"/>
    <w:rsid w:val="00A950B4"/>
    <w:rsid w:val="00A97045"/>
    <w:rsid w:val="00AA1046"/>
    <w:rsid w:val="00AA3421"/>
    <w:rsid w:val="00AA3BB9"/>
    <w:rsid w:val="00AB2505"/>
    <w:rsid w:val="00AB3888"/>
    <w:rsid w:val="00AC0CAD"/>
    <w:rsid w:val="00AC6262"/>
    <w:rsid w:val="00AC76CE"/>
    <w:rsid w:val="00AD20C9"/>
    <w:rsid w:val="00AD2232"/>
    <w:rsid w:val="00AD750A"/>
    <w:rsid w:val="00AE0C53"/>
    <w:rsid w:val="00AE1AC5"/>
    <w:rsid w:val="00AE46BD"/>
    <w:rsid w:val="00AE4FDB"/>
    <w:rsid w:val="00AE632E"/>
    <w:rsid w:val="00AF5F64"/>
    <w:rsid w:val="00AF6C07"/>
    <w:rsid w:val="00AF6D62"/>
    <w:rsid w:val="00B01480"/>
    <w:rsid w:val="00B0695A"/>
    <w:rsid w:val="00B06ADB"/>
    <w:rsid w:val="00B071F2"/>
    <w:rsid w:val="00B11ABC"/>
    <w:rsid w:val="00B138FE"/>
    <w:rsid w:val="00B13A85"/>
    <w:rsid w:val="00B144C2"/>
    <w:rsid w:val="00B172C7"/>
    <w:rsid w:val="00B20663"/>
    <w:rsid w:val="00B21F60"/>
    <w:rsid w:val="00B24DEA"/>
    <w:rsid w:val="00B251C8"/>
    <w:rsid w:val="00B31BB2"/>
    <w:rsid w:val="00B32896"/>
    <w:rsid w:val="00B36B62"/>
    <w:rsid w:val="00B36EEE"/>
    <w:rsid w:val="00B42DE2"/>
    <w:rsid w:val="00B45B10"/>
    <w:rsid w:val="00B55217"/>
    <w:rsid w:val="00B552AF"/>
    <w:rsid w:val="00B640B7"/>
    <w:rsid w:val="00B6413E"/>
    <w:rsid w:val="00B64180"/>
    <w:rsid w:val="00B71898"/>
    <w:rsid w:val="00B77A1F"/>
    <w:rsid w:val="00B77F48"/>
    <w:rsid w:val="00B81ABC"/>
    <w:rsid w:val="00B81C19"/>
    <w:rsid w:val="00B82468"/>
    <w:rsid w:val="00B8390F"/>
    <w:rsid w:val="00B84B90"/>
    <w:rsid w:val="00B85DBB"/>
    <w:rsid w:val="00B90BFB"/>
    <w:rsid w:val="00B92D9A"/>
    <w:rsid w:val="00B950A6"/>
    <w:rsid w:val="00B95606"/>
    <w:rsid w:val="00B95B54"/>
    <w:rsid w:val="00B96AEF"/>
    <w:rsid w:val="00B97B1D"/>
    <w:rsid w:val="00B97F68"/>
    <w:rsid w:val="00BA4A2E"/>
    <w:rsid w:val="00BA4B05"/>
    <w:rsid w:val="00BA5442"/>
    <w:rsid w:val="00BA6245"/>
    <w:rsid w:val="00BA699A"/>
    <w:rsid w:val="00BA7C3B"/>
    <w:rsid w:val="00BB019C"/>
    <w:rsid w:val="00BB13EA"/>
    <w:rsid w:val="00BB16E0"/>
    <w:rsid w:val="00BB23C2"/>
    <w:rsid w:val="00BB4A41"/>
    <w:rsid w:val="00BB5090"/>
    <w:rsid w:val="00BB536D"/>
    <w:rsid w:val="00BB6AAE"/>
    <w:rsid w:val="00BB7855"/>
    <w:rsid w:val="00BB78EF"/>
    <w:rsid w:val="00BC5404"/>
    <w:rsid w:val="00BD409B"/>
    <w:rsid w:val="00BD6A55"/>
    <w:rsid w:val="00BE0085"/>
    <w:rsid w:val="00BE52BC"/>
    <w:rsid w:val="00C05700"/>
    <w:rsid w:val="00C1149C"/>
    <w:rsid w:val="00C21505"/>
    <w:rsid w:val="00C23F8C"/>
    <w:rsid w:val="00C24CDC"/>
    <w:rsid w:val="00C26453"/>
    <w:rsid w:val="00C26C78"/>
    <w:rsid w:val="00C32B8C"/>
    <w:rsid w:val="00C344CE"/>
    <w:rsid w:val="00C34733"/>
    <w:rsid w:val="00C40650"/>
    <w:rsid w:val="00C42873"/>
    <w:rsid w:val="00C46234"/>
    <w:rsid w:val="00C5135E"/>
    <w:rsid w:val="00C539D1"/>
    <w:rsid w:val="00C64E47"/>
    <w:rsid w:val="00C6670E"/>
    <w:rsid w:val="00C672DD"/>
    <w:rsid w:val="00C6733A"/>
    <w:rsid w:val="00C67EBC"/>
    <w:rsid w:val="00C70A0F"/>
    <w:rsid w:val="00C7258A"/>
    <w:rsid w:val="00C74332"/>
    <w:rsid w:val="00C7670E"/>
    <w:rsid w:val="00C872BB"/>
    <w:rsid w:val="00C90720"/>
    <w:rsid w:val="00C907F7"/>
    <w:rsid w:val="00C93ECB"/>
    <w:rsid w:val="00C94E03"/>
    <w:rsid w:val="00C94FBE"/>
    <w:rsid w:val="00C95188"/>
    <w:rsid w:val="00C97237"/>
    <w:rsid w:val="00C97238"/>
    <w:rsid w:val="00CA28F5"/>
    <w:rsid w:val="00CA49CE"/>
    <w:rsid w:val="00CA6483"/>
    <w:rsid w:val="00CA6EF2"/>
    <w:rsid w:val="00CA798A"/>
    <w:rsid w:val="00CB2CC9"/>
    <w:rsid w:val="00CB4633"/>
    <w:rsid w:val="00CC46F2"/>
    <w:rsid w:val="00CC5680"/>
    <w:rsid w:val="00CD323E"/>
    <w:rsid w:val="00CD3926"/>
    <w:rsid w:val="00CD6FA4"/>
    <w:rsid w:val="00CE0252"/>
    <w:rsid w:val="00CE0C6E"/>
    <w:rsid w:val="00CE755C"/>
    <w:rsid w:val="00CE7C8F"/>
    <w:rsid w:val="00CE7F5B"/>
    <w:rsid w:val="00D01B23"/>
    <w:rsid w:val="00D05E82"/>
    <w:rsid w:val="00D06E99"/>
    <w:rsid w:val="00D10434"/>
    <w:rsid w:val="00D157D0"/>
    <w:rsid w:val="00D15FB2"/>
    <w:rsid w:val="00D17A4E"/>
    <w:rsid w:val="00D2105A"/>
    <w:rsid w:val="00D245C2"/>
    <w:rsid w:val="00D255E1"/>
    <w:rsid w:val="00D31D9E"/>
    <w:rsid w:val="00D33585"/>
    <w:rsid w:val="00D35863"/>
    <w:rsid w:val="00D570A2"/>
    <w:rsid w:val="00D649B2"/>
    <w:rsid w:val="00D67571"/>
    <w:rsid w:val="00D75B39"/>
    <w:rsid w:val="00D75DAE"/>
    <w:rsid w:val="00D77C55"/>
    <w:rsid w:val="00D80E83"/>
    <w:rsid w:val="00D81538"/>
    <w:rsid w:val="00D876CF"/>
    <w:rsid w:val="00D87B6F"/>
    <w:rsid w:val="00D94CCA"/>
    <w:rsid w:val="00DA284A"/>
    <w:rsid w:val="00DA3ECA"/>
    <w:rsid w:val="00DA4B12"/>
    <w:rsid w:val="00DA4CD8"/>
    <w:rsid w:val="00DA7039"/>
    <w:rsid w:val="00DB0ACA"/>
    <w:rsid w:val="00DD0159"/>
    <w:rsid w:val="00DD036D"/>
    <w:rsid w:val="00DD0AE9"/>
    <w:rsid w:val="00DD1D2B"/>
    <w:rsid w:val="00DD3587"/>
    <w:rsid w:val="00DD5A70"/>
    <w:rsid w:val="00DE4247"/>
    <w:rsid w:val="00DE5892"/>
    <w:rsid w:val="00DE6887"/>
    <w:rsid w:val="00DF093A"/>
    <w:rsid w:val="00DF3190"/>
    <w:rsid w:val="00DF69FF"/>
    <w:rsid w:val="00E00E5A"/>
    <w:rsid w:val="00E01FEC"/>
    <w:rsid w:val="00E02CB3"/>
    <w:rsid w:val="00E037C9"/>
    <w:rsid w:val="00E03F6F"/>
    <w:rsid w:val="00E05EE3"/>
    <w:rsid w:val="00E100B8"/>
    <w:rsid w:val="00E1012B"/>
    <w:rsid w:val="00E1421E"/>
    <w:rsid w:val="00E15606"/>
    <w:rsid w:val="00E21362"/>
    <w:rsid w:val="00E24487"/>
    <w:rsid w:val="00E33129"/>
    <w:rsid w:val="00E33B9C"/>
    <w:rsid w:val="00E34178"/>
    <w:rsid w:val="00E349E0"/>
    <w:rsid w:val="00E34D93"/>
    <w:rsid w:val="00E35B71"/>
    <w:rsid w:val="00E36A01"/>
    <w:rsid w:val="00E374AB"/>
    <w:rsid w:val="00E41820"/>
    <w:rsid w:val="00E41E7A"/>
    <w:rsid w:val="00E438FE"/>
    <w:rsid w:val="00E475BD"/>
    <w:rsid w:val="00E50C12"/>
    <w:rsid w:val="00E5392A"/>
    <w:rsid w:val="00E55CDF"/>
    <w:rsid w:val="00E64E7E"/>
    <w:rsid w:val="00E67DB5"/>
    <w:rsid w:val="00E730F2"/>
    <w:rsid w:val="00E743B4"/>
    <w:rsid w:val="00E75D55"/>
    <w:rsid w:val="00E7708C"/>
    <w:rsid w:val="00E77855"/>
    <w:rsid w:val="00E8096E"/>
    <w:rsid w:val="00E84E25"/>
    <w:rsid w:val="00E921EF"/>
    <w:rsid w:val="00E93312"/>
    <w:rsid w:val="00EA3370"/>
    <w:rsid w:val="00EA3601"/>
    <w:rsid w:val="00EA3DEE"/>
    <w:rsid w:val="00EA6226"/>
    <w:rsid w:val="00EA6844"/>
    <w:rsid w:val="00EA7D8C"/>
    <w:rsid w:val="00EB01C2"/>
    <w:rsid w:val="00EB0482"/>
    <w:rsid w:val="00EB3833"/>
    <w:rsid w:val="00EB4D17"/>
    <w:rsid w:val="00EB55B5"/>
    <w:rsid w:val="00EB62A6"/>
    <w:rsid w:val="00EB7CC4"/>
    <w:rsid w:val="00EC15E9"/>
    <w:rsid w:val="00EC3AC5"/>
    <w:rsid w:val="00EC6057"/>
    <w:rsid w:val="00EC687B"/>
    <w:rsid w:val="00ED0CE2"/>
    <w:rsid w:val="00ED228C"/>
    <w:rsid w:val="00ED55AF"/>
    <w:rsid w:val="00ED74C5"/>
    <w:rsid w:val="00ED78CA"/>
    <w:rsid w:val="00EE0084"/>
    <w:rsid w:val="00EE099D"/>
    <w:rsid w:val="00EE6868"/>
    <w:rsid w:val="00F01DB4"/>
    <w:rsid w:val="00F0376C"/>
    <w:rsid w:val="00F03B90"/>
    <w:rsid w:val="00F045A2"/>
    <w:rsid w:val="00F1417F"/>
    <w:rsid w:val="00F163F8"/>
    <w:rsid w:val="00F1687A"/>
    <w:rsid w:val="00F16E3B"/>
    <w:rsid w:val="00F25FF2"/>
    <w:rsid w:val="00F274C5"/>
    <w:rsid w:val="00F34C88"/>
    <w:rsid w:val="00F35671"/>
    <w:rsid w:val="00F36808"/>
    <w:rsid w:val="00F368E5"/>
    <w:rsid w:val="00F37AA5"/>
    <w:rsid w:val="00F422DC"/>
    <w:rsid w:val="00F438B1"/>
    <w:rsid w:val="00F43C58"/>
    <w:rsid w:val="00F50B06"/>
    <w:rsid w:val="00F532CF"/>
    <w:rsid w:val="00F54DA6"/>
    <w:rsid w:val="00F56F7E"/>
    <w:rsid w:val="00F6748E"/>
    <w:rsid w:val="00F74299"/>
    <w:rsid w:val="00F7695D"/>
    <w:rsid w:val="00F771E5"/>
    <w:rsid w:val="00F8134F"/>
    <w:rsid w:val="00F813E9"/>
    <w:rsid w:val="00F815F5"/>
    <w:rsid w:val="00F84348"/>
    <w:rsid w:val="00F863ED"/>
    <w:rsid w:val="00F926BE"/>
    <w:rsid w:val="00F93F0E"/>
    <w:rsid w:val="00F9473E"/>
    <w:rsid w:val="00FA07F2"/>
    <w:rsid w:val="00FB08A3"/>
    <w:rsid w:val="00FB24E9"/>
    <w:rsid w:val="00FC01EE"/>
    <w:rsid w:val="00FC07B7"/>
    <w:rsid w:val="00FC3DB0"/>
    <w:rsid w:val="00FC4195"/>
    <w:rsid w:val="00FC6C40"/>
    <w:rsid w:val="00FD0A0E"/>
    <w:rsid w:val="00FD679B"/>
    <w:rsid w:val="00FE4AB3"/>
    <w:rsid w:val="00FE59B1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4bacc6"/>
    </o:shapedefaults>
    <o:shapelayout v:ext="edit">
      <o:idmap v:ext="edit" data="1"/>
    </o:shapelayout>
  </w:shapeDefaults>
  <w:decimalSymbol w:val="."/>
  <w:listSeparator w:val=";"/>
  <w14:docId w14:val="6C18E562"/>
  <w15:docId w15:val="{D10B169B-5CDF-44CA-A327-485B7B22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0436A"/>
  </w:style>
  <w:style w:type="paragraph" w:styleId="Ttulo1">
    <w:name w:val="heading 1"/>
    <w:basedOn w:val="Ttulo2"/>
    <w:next w:val="Normal"/>
    <w:link w:val="Ttulo1Car"/>
    <w:qFormat/>
    <w:rsid w:val="00C40650"/>
    <w:pPr>
      <w:outlineLvl w:val="0"/>
    </w:pPr>
  </w:style>
  <w:style w:type="paragraph" w:styleId="Ttulo2">
    <w:name w:val="heading 2"/>
    <w:basedOn w:val="Normal"/>
    <w:next w:val="Normal"/>
    <w:link w:val="Ttulo2Car"/>
    <w:unhideWhenUsed/>
    <w:qFormat/>
    <w:rsid w:val="00BA4A2E"/>
    <w:pPr>
      <w:keepNext/>
      <w:keepLines/>
      <w:outlineLvl w:val="1"/>
    </w:pPr>
    <w:rPr>
      <w:rFonts w:ascii="Arial" w:eastAsiaTheme="majorEastAsia" w:hAnsi="Arial" w:cstheme="majorBidi"/>
      <w:b/>
      <w:bCs/>
      <w:szCs w:val="26"/>
    </w:rPr>
  </w:style>
  <w:style w:type="paragraph" w:styleId="Ttulo3">
    <w:name w:val="heading 3"/>
    <w:basedOn w:val="Texto"/>
    <w:next w:val="Normal"/>
    <w:link w:val="Ttulo3Car"/>
    <w:uiPriority w:val="9"/>
    <w:unhideWhenUsed/>
    <w:qFormat/>
    <w:rsid w:val="00127A16"/>
    <w:pPr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rsid w:val="00BE52BC"/>
    <w:pPr>
      <w:tabs>
        <w:tab w:val="left" w:pos="0"/>
      </w:tabs>
      <w:spacing w:line="240" w:lineRule="auto"/>
      <w:ind w:left="0" w:firstLine="0"/>
      <w:jc w:val="center"/>
    </w:pPr>
    <w:rPr>
      <w:rFonts w:ascii="Segoe UI Light" w:hAnsi="Segoe UI Light" w:cs="Segoe UI Light"/>
      <w:sz w:val="24"/>
      <w:szCs w:val="24"/>
      <w:lang w:val="es-AR"/>
    </w:rPr>
  </w:style>
  <w:style w:type="paragraph" w:customStyle="1" w:styleId="PSI-ComentarioenTabla">
    <w:name w:val="PSI - Comentario en Tabla"/>
    <w:basedOn w:val="PSI-Comentario"/>
    <w:autoRedefine/>
    <w:rsid w:val="008B3B0F"/>
  </w:style>
  <w:style w:type="paragraph" w:customStyle="1" w:styleId="PSI-DescripcindelDocumentos">
    <w:name w:val="PSI - Descripción del Documentos"/>
    <w:basedOn w:val="Normal"/>
    <w:autoRedefine/>
    <w:rsid w:val="00F1687A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A4A2E"/>
    <w:rPr>
      <w:rFonts w:ascii="Arial" w:eastAsiaTheme="majorEastAsia" w:hAnsi="Arial" w:cstheme="majorBidi"/>
      <w:b/>
      <w:bCs/>
      <w:szCs w:val="26"/>
    </w:rPr>
  </w:style>
  <w:style w:type="paragraph" w:customStyle="1" w:styleId="PSI-Ttulo1">
    <w:name w:val="PSI - Título 1"/>
    <w:basedOn w:val="Ttulo1"/>
    <w:link w:val="PSI-Ttulo1Car"/>
    <w:autoRedefine/>
    <w:rsid w:val="00BB13EA"/>
    <w:pPr>
      <w:widowControl w:val="0"/>
      <w:tabs>
        <w:tab w:val="left" w:pos="0"/>
      </w:tabs>
      <w:suppressAutoHyphens/>
      <w:spacing w:before="120" w:after="60" w:line="240" w:lineRule="atLeast"/>
      <w:jc w:val="both"/>
    </w:pPr>
    <w:rPr>
      <w:b w:val="0"/>
      <w:szCs w:val="22"/>
      <w:lang w:val="es-AR"/>
    </w:rPr>
  </w:style>
  <w:style w:type="paragraph" w:customStyle="1" w:styleId="PSI-ComentarioVieta">
    <w:name w:val="PSI - Comentario + Viñeta"/>
    <w:basedOn w:val="PSI-Comentario"/>
    <w:autoRedefine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rFonts w:cstheme="minorHAns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C40650"/>
    <w:rPr>
      <w:rFonts w:ascii="Arial" w:eastAsiaTheme="majorEastAsia" w:hAnsi="Arial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A16"/>
    <w:rPr>
      <w:rFonts w:ascii="Arial" w:eastAsiaTheme="majorEastAsia" w:hAnsi="Arial" w:cstheme="majorBidi"/>
      <w:b/>
      <w:spacing w:val="5"/>
      <w:kern w:val="28"/>
    </w:rPr>
  </w:style>
  <w:style w:type="paragraph" w:styleId="TDC1">
    <w:name w:val="toc 1"/>
    <w:basedOn w:val="Normal"/>
    <w:next w:val="Normal"/>
    <w:autoRedefine/>
    <w:uiPriority w:val="39"/>
    <w:unhideWhenUsed/>
    <w:rsid w:val="00BA4A2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BA4A2E"/>
    <w:pPr>
      <w:spacing w:before="0"/>
      <w:ind w:left="527"/>
    </w:pPr>
    <w:rPr>
      <w:rFonts w:cstheme="minorHAnsi"/>
      <w:small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rsid w:val="00BA4A2E"/>
    <w:pPr>
      <w:tabs>
        <w:tab w:val="right" w:leader="dot" w:pos="8828"/>
      </w:tabs>
      <w:spacing w:before="0"/>
      <w:ind w:left="811"/>
    </w:pPr>
    <w:rPr>
      <w:rFonts w:cs="Arial"/>
      <w:iCs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rFonts w:cstheme="minorHAnsi"/>
      <w:sz w:val="18"/>
      <w:szCs w:val="18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rFonts w:cstheme="minorHAnsi"/>
      <w:sz w:val="18"/>
      <w:szCs w:val="18"/>
    </w:rPr>
  </w:style>
  <w:style w:type="paragraph" w:customStyle="1" w:styleId="PSI-Ttulo3">
    <w:name w:val="PSI - Título 3"/>
    <w:basedOn w:val="Ttulo3"/>
    <w:autoRedefine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rsid w:val="005F60BA"/>
  </w:style>
  <w:style w:type="paragraph" w:styleId="Ttulo">
    <w:name w:val="Title"/>
    <w:aliases w:val="Subtitulo"/>
    <w:next w:val="Normal"/>
    <w:link w:val="TtuloCar"/>
    <w:rsid w:val="00AD20C9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="Arial" w:eastAsiaTheme="majorEastAsia" w:hAnsi="Arial" w:cstheme="majorBidi"/>
      <w:spacing w:val="5"/>
      <w:kern w:val="28"/>
      <w:sz w:val="24"/>
      <w:szCs w:val="52"/>
    </w:rPr>
  </w:style>
  <w:style w:type="character" w:customStyle="1" w:styleId="TtuloCar">
    <w:name w:val="Título Car"/>
    <w:aliases w:val="Subtitulo Car"/>
    <w:basedOn w:val="Fuentedeprrafopredeter"/>
    <w:link w:val="Ttulo"/>
    <w:rsid w:val="00AD20C9"/>
    <w:rPr>
      <w:rFonts w:ascii="Arial" w:eastAsiaTheme="majorEastAsia" w:hAnsi="Arial" w:cstheme="majorBidi"/>
      <w:spacing w:val="5"/>
      <w:kern w:val="28"/>
      <w:sz w:val="24"/>
      <w:szCs w:val="52"/>
    </w:rPr>
  </w:style>
  <w:style w:type="paragraph" w:customStyle="1" w:styleId="Texto">
    <w:name w:val="Texto"/>
    <w:link w:val="TextoCar"/>
    <w:autoRedefine/>
    <w:qFormat/>
    <w:rsid w:val="006918C5"/>
    <w:pPr>
      <w:ind w:left="420" w:firstLine="0"/>
      <w:jc w:val="both"/>
    </w:pPr>
    <w:rPr>
      <w:rFonts w:ascii="Arial" w:eastAsiaTheme="majorEastAsia" w:hAnsi="Arial" w:cstheme="majorBidi"/>
      <w:spacing w:val="5"/>
      <w:kern w:val="28"/>
    </w:rPr>
  </w:style>
  <w:style w:type="paragraph" w:customStyle="1" w:styleId="PSI-Normal">
    <w:name w:val="PSI - Normal"/>
    <w:basedOn w:val="Normal"/>
    <w:autoRedefine/>
    <w:rsid w:val="007A5181"/>
    <w:pPr>
      <w:ind w:left="36" w:hanging="36"/>
    </w:pPr>
    <w:rPr>
      <w:lang w:val="es-AR"/>
    </w:rPr>
  </w:style>
  <w:style w:type="paragraph" w:customStyle="1" w:styleId="Titulo1">
    <w:name w:val="Titulo1"/>
    <w:autoRedefine/>
    <w:rsid w:val="000F5AC9"/>
    <w:pPr>
      <w:numPr>
        <w:numId w:val="5"/>
      </w:numPr>
    </w:pPr>
    <w:rPr>
      <w:rFonts w:ascii="Arial" w:eastAsiaTheme="majorEastAsia" w:hAnsi="Arial" w:cstheme="majorBidi"/>
      <w:b/>
      <w:bCs/>
      <w:sz w:val="24"/>
      <w:szCs w:val="24"/>
      <w:lang w:val="es-AR"/>
    </w:rPr>
  </w:style>
  <w:style w:type="paragraph" w:customStyle="1" w:styleId="InfoBlue">
    <w:name w:val="InfoBlue"/>
    <w:basedOn w:val="Normal"/>
    <w:next w:val="Normal"/>
    <w:rsid w:val="00C539D1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80DF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80DF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2709B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unhideWhenUsed/>
    <w:rsid w:val="00F84348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6D36A5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8E1C90"/>
    <w:pPr>
      <w:ind w:left="720"/>
      <w:contextualSpacing/>
    </w:pPr>
  </w:style>
  <w:style w:type="paragraph" w:customStyle="1" w:styleId="subtitulo">
    <w:name w:val="subtitulo"/>
    <w:basedOn w:val="Texto"/>
    <w:link w:val="subtituloCar"/>
    <w:qFormat/>
    <w:rsid w:val="00A21098"/>
    <w:rPr>
      <w:b/>
    </w:rPr>
  </w:style>
  <w:style w:type="paragraph" w:customStyle="1" w:styleId="subtitulo2">
    <w:name w:val="subtitulo2"/>
    <w:basedOn w:val="PSI-Ttulo1"/>
    <w:link w:val="subtitulo2Car"/>
    <w:qFormat/>
    <w:rsid w:val="00040B8B"/>
  </w:style>
  <w:style w:type="character" w:customStyle="1" w:styleId="TextoCar">
    <w:name w:val="Texto Car"/>
    <w:basedOn w:val="Fuentedeprrafopredeter"/>
    <w:link w:val="Texto"/>
    <w:rsid w:val="006918C5"/>
    <w:rPr>
      <w:rFonts w:ascii="Arial" w:eastAsiaTheme="majorEastAsia" w:hAnsi="Arial" w:cstheme="majorBidi"/>
      <w:spacing w:val="5"/>
      <w:kern w:val="28"/>
    </w:rPr>
  </w:style>
  <w:style w:type="character" w:customStyle="1" w:styleId="subtituloCar">
    <w:name w:val="subtitulo Car"/>
    <w:basedOn w:val="TextoCar"/>
    <w:link w:val="subtitulo"/>
    <w:rsid w:val="00A21098"/>
    <w:rPr>
      <w:rFonts w:ascii="Arial" w:eastAsiaTheme="majorEastAsia" w:hAnsi="Arial" w:cstheme="majorBidi"/>
      <w:b/>
      <w:spacing w:val="5"/>
      <w:kern w:val="28"/>
      <w:sz w:val="24"/>
      <w:szCs w:val="5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40B7"/>
    <w:rPr>
      <w:color w:val="605E5C"/>
      <w:shd w:val="clear" w:color="auto" w:fill="E1DFDD"/>
    </w:rPr>
  </w:style>
  <w:style w:type="character" w:customStyle="1" w:styleId="PSI-Ttulo1Car">
    <w:name w:val="PSI - Título 1 Car"/>
    <w:basedOn w:val="Ttulo1Car"/>
    <w:link w:val="PSI-Ttulo1"/>
    <w:rsid w:val="00BB13EA"/>
    <w:rPr>
      <w:rFonts w:ascii="Arial" w:eastAsiaTheme="majorEastAsia" w:hAnsi="Arial" w:cs="Arial"/>
      <w:b w:val="0"/>
      <w:bCs/>
      <w:color w:val="365F91" w:themeColor="accent1" w:themeShade="BF"/>
      <w:sz w:val="28"/>
      <w:szCs w:val="28"/>
      <w:lang w:val="es-AR"/>
    </w:rPr>
  </w:style>
  <w:style w:type="character" w:customStyle="1" w:styleId="subtitulo2Car">
    <w:name w:val="subtitulo2 Car"/>
    <w:basedOn w:val="PSI-Ttulo1Car"/>
    <w:link w:val="subtitulo2"/>
    <w:rsid w:val="00040B8B"/>
    <w:rPr>
      <w:rFonts w:asciiTheme="majorHAnsi" w:eastAsiaTheme="majorEastAsia" w:hAnsiTheme="majorHAnsi" w:cstheme="minorHAnsi"/>
      <w:b w:val="0"/>
      <w:bCs/>
      <w:color w:val="365F91" w:themeColor="accent1" w:themeShade="BF"/>
      <w:sz w:val="24"/>
      <w:szCs w:val="24"/>
      <w:u w:val="single"/>
      <w:lang w:val="es-AR"/>
    </w:rPr>
  </w:style>
  <w:style w:type="table" w:styleId="Tabladecuadrcula2">
    <w:name w:val="Grid Table 2"/>
    <w:basedOn w:val="Tablanormal"/>
    <w:uiPriority w:val="47"/>
    <w:rsid w:val="00F16E3B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F16E3B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2C1F8C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C1F8C"/>
    <w:pPr>
      <w:spacing w:before="0" w:line="240" w:lineRule="auto"/>
      <w:ind w:left="440" w:hanging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6560E0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56F7E"/>
    <w:rPr>
      <w:b/>
      <w:bCs/>
    </w:rPr>
  </w:style>
  <w:style w:type="paragraph" w:styleId="Revisin">
    <w:name w:val="Revision"/>
    <w:hidden/>
    <w:uiPriority w:val="99"/>
    <w:semiHidden/>
    <w:rsid w:val="00D87B6F"/>
    <w:pPr>
      <w:spacing w:before="0" w:line="240" w:lineRule="auto"/>
      <w:ind w:left="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stian-Exxis\Desktop\Calidad%20y%20educaci&#243;n\Estudio\Xretail\Manual%20xRetai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BC7CAC-1EEB-4AC2-A5E8-C57FAF29F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Manual xRetail.dotx</Template>
  <TotalTime>838</TotalTime>
  <Pages>3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Mejoras Liberadas Facturacion electrónica</vt:lpstr>
    </vt:vector>
  </TitlesOfParts>
  <Company>Nombre del Grupo de Desarrollo o Asignatura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Mejoras Liberadas Ecommerce</dc:title>
  <dc:subject/>
  <dc:creator>Versión 1.0</dc:creator>
  <cp:keywords/>
  <dc:description/>
  <cp:lastModifiedBy>Marlon Esmid Gonzalez Gaona</cp:lastModifiedBy>
  <cp:revision>50</cp:revision>
  <cp:lastPrinted>2021-02-16T18:01:00Z</cp:lastPrinted>
  <dcterms:created xsi:type="dcterms:W3CDTF">2020-09-04T03:35:00Z</dcterms:created>
  <dcterms:modified xsi:type="dcterms:W3CDTF">2023-01-18T01:14:00Z</dcterms:modified>
</cp:coreProperties>
</file>